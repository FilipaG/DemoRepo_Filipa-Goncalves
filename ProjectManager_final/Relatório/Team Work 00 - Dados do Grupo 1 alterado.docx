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23" w:rsidRDefault="000D25BD" w:rsidP="00115765">
      <w:pPr>
        <w:pStyle w:val="Logo0"/>
      </w:pPr>
      <w:r w:rsidRPr="00573312">
        <w:rPr>
          <w:lang w:eastAsia="pt-PT"/>
        </w:rPr>
        <w:drawing>
          <wp:inline distT="0" distB="0" distL="0" distR="0" wp14:anchorId="41AF278D" wp14:editId="778D1C9E">
            <wp:extent cx="1138812" cy="1066800"/>
            <wp:effectExtent l="0" t="38100" r="0" b="38100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812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573312" w:rsidRPr="00573312" w:rsidRDefault="00035048" w:rsidP="00115765">
      <w:pPr>
        <w:pStyle w:val="Cabealho1"/>
      </w:pPr>
      <w:bookmarkStart w:id="0" w:name="_Ref399677172"/>
      <w:r>
        <w:t>Dados do Grupo</w:t>
      </w:r>
      <w:bookmarkEnd w:id="0"/>
    </w:p>
    <w:p w:rsidR="00573312" w:rsidRPr="00573312" w:rsidRDefault="00035048" w:rsidP="00115765">
      <w:pPr>
        <w:pStyle w:val="Cabealho2"/>
      </w:pPr>
      <w:r>
        <w:t>Trabalho de Grupo</w:t>
      </w:r>
      <w:r w:rsidR="00573312" w:rsidRPr="00573312">
        <w:t xml:space="preserve"> </w:t>
      </w:r>
    </w:p>
    <w:p w:rsidR="00573312" w:rsidRDefault="00035048" w:rsidP="00115765">
      <w:pPr>
        <w:pStyle w:val="Normalemph"/>
      </w:pPr>
      <w:r>
        <w:t>enunciado</w:t>
      </w:r>
    </w:p>
    <w:p w:rsidR="0038546A" w:rsidRDefault="00CA5852" w:rsidP="00115765">
      <w:pPr>
        <w:pStyle w:val="NormalDivider"/>
      </w:pPr>
      <w:r w:rsidRPr="00CA5852">
        <w:t>Enunciado 02 - Project Manager</w:t>
      </w:r>
    </w:p>
    <w:p w:rsidR="00CA5852" w:rsidRPr="00115765" w:rsidRDefault="00CA5852" w:rsidP="00115765">
      <w:pPr>
        <w:pStyle w:val="NormalDivider"/>
      </w:pPr>
    </w:p>
    <w:p w:rsidR="00573312" w:rsidRDefault="00035048" w:rsidP="00115765">
      <w:pPr>
        <w:pStyle w:val="Normalemph"/>
      </w:pPr>
      <w:r>
        <w:t>Elementos</w:t>
      </w:r>
    </w:p>
    <w:p w:rsidR="0038546A" w:rsidRDefault="00CA5852" w:rsidP="005D3D1A">
      <w:pPr>
        <w:pStyle w:val="NormalDivider"/>
        <w:ind w:right="4050"/>
      </w:pPr>
      <w:r>
        <w:t>Ana Filipa Estiveira</w:t>
      </w:r>
    </w:p>
    <w:p w:rsidR="00035048" w:rsidRDefault="00CA5852" w:rsidP="00115765">
      <w:pPr>
        <w:pStyle w:val="NormalDivider"/>
      </w:pPr>
      <w:r>
        <w:t>Filipa Gonçalves</w:t>
      </w:r>
    </w:p>
    <w:p w:rsidR="00035048" w:rsidRPr="00CB7437" w:rsidRDefault="00CA5852" w:rsidP="00115765">
      <w:pPr>
        <w:pStyle w:val="NormalDivider"/>
      </w:pPr>
      <w:r>
        <w:t>Gonçalo Carvalho</w:t>
      </w:r>
    </w:p>
    <w:p w:rsidR="00685368" w:rsidRPr="00CB7437" w:rsidRDefault="00CA5852" w:rsidP="00115765">
      <w:pPr>
        <w:pStyle w:val="NormalSeparationLine"/>
      </w:pPr>
      <w:r>
        <w:t>José Oliveira</w:t>
      </w:r>
    </w:p>
    <w:p w:rsidR="00965F27" w:rsidRDefault="00965F27" w:rsidP="00035048">
      <w:pPr>
        <w:ind w:left="360" w:hanging="360"/>
      </w:pPr>
    </w:p>
    <w:p w:rsidR="00035048" w:rsidRDefault="00035048" w:rsidP="00035048">
      <w:pPr>
        <w:ind w:left="360" w:hanging="360"/>
      </w:pPr>
      <w:r>
        <w:t>Responda as seguintes questões:</w:t>
      </w:r>
    </w:p>
    <w:p w:rsidR="00035048" w:rsidRDefault="00035048" w:rsidP="00035048">
      <w:pPr>
        <w:ind w:left="360" w:hanging="360"/>
      </w:pPr>
    </w:p>
    <w:p w:rsidR="0026200F" w:rsidRDefault="00035048" w:rsidP="00035048">
      <w:pPr>
        <w:pStyle w:val="PargrafodaLista"/>
      </w:pPr>
      <w:r>
        <w:t>Qual foi o método de escolha do grupo?</w:t>
      </w:r>
    </w:p>
    <w:p w:rsidR="00160670" w:rsidRDefault="00CA5852" w:rsidP="001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turma decidiu que a escolha dos </w:t>
      </w:r>
      <w:r w:rsidR="00965F27">
        <w:t xml:space="preserve">elementos de cada </w:t>
      </w:r>
      <w:r>
        <w:t>grupo</w:t>
      </w:r>
      <w:r w:rsidR="00035E56">
        <w:t xml:space="preserve"> seria feita de forma aleatória, através da extração de papéis com o número de um </w:t>
      </w:r>
      <w:r w:rsidR="00FB03EE">
        <w:t>dos grupos, sendo que o grupo 1 teria quatro</w:t>
      </w:r>
      <w:r w:rsidR="00035E56">
        <w:t xml:space="preserve"> elementos e o grup</w:t>
      </w:r>
      <w:r w:rsidR="00FB03EE">
        <w:t>o 2 e 3, teriam respetivamente três</w:t>
      </w:r>
      <w:r w:rsidR="00035E56">
        <w:t xml:space="preserve"> elementos.</w:t>
      </w:r>
    </w:p>
    <w:p w:rsidR="00160670" w:rsidRDefault="00160670" w:rsidP="001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5DC0" w:rsidRDefault="00E15DC0" w:rsidP="00E15DC0"/>
    <w:p w:rsidR="00FB03EE" w:rsidRDefault="00FB03EE" w:rsidP="00E15DC0"/>
    <w:p w:rsidR="00E15DC0" w:rsidRDefault="001D47D0" w:rsidP="00E15DC0">
      <w:pPr>
        <w:pStyle w:val="PargrafodaLista"/>
      </w:pPr>
      <w:r>
        <w:t xml:space="preserve">Qual a </w:t>
      </w:r>
      <w:r w:rsidR="00E15DC0">
        <w:t xml:space="preserve">razão </w:t>
      </w:r>
      <w:r w:rsidR="00FB03EE">
        <w:t xml:space="preserve">que </w:t>
      </w:r>
      <w:r w:rsidR="005D3D1A">
        <w:t>levou à escolha</w:t>
      </w:r>
      <w:r w:rsidR="00E15DC0">
        <w:t xml:space="preserve"> </w:t>
      </w:r>
      <w:r w:rsidR="005D3D1A">
        <w:t>d</w:t>
      </w:r>
      <w:r w:rsidR="00E15DC0">
        <w:t>este enunciado?</w:t>
      </w:r>
    </w:p>
    <w:p w:rsidR="00160670" w:rsidRDefault="00CA5852" w:rsidP="001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Escolhemos este enunciado porque nos identificámos com a temática do problema apresentado.</w:t>
      </w:r>
      <w:r w:rsidR="00FB03EE">
        <w:t xml:space="preserve"> Foi uma decisão consensual de todo o grupo.</w:t>
      </w:r>
    </w:p>
    <w:p w:rsidR="00CA5852" w:rsidRDefault="00CA5852" w:rsidP="001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5DC0" w:rsidRDefault="00E15DC0" w:rsidP="00E15DC0"/>
    <w:p w:rsidR="00FB03EE" w:rsidRDefault="00FB03EE" w:rsidP="00E15DC0"/>
    <w:p w:rsidR="00035048" w:rsidRDefault="00035048" w:rsidP="00035048">
      <w:pPr>
        <w:pStyle w:val="PargrafodaLista"/>
      </w:pPr>
      <w:r>
        <w:t xml:space="preserve">Qual o </w:t>
      </w:r>
      <w:r w:rsidR="00160670">
        <w:t xml:space="preserve">método pensado para organização do trabalho do grupo? Onde e como irão trabalhar? </w:t>
      </w:r>
    </w:p>
    <w:p w:rsidR="00BF26A8" w:rsidRDefault="00FB03EE" w:rsidP="00FF7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Após a leitura e interpretação do enunciado, seguiu-se a r</w:t>
      </w:r>
      <w:r w:rsidR="006851B0">
        <w:t>ecolha e esquematização da informação do enunciado</w:t>
      </w:r>
      <w:r>
        <w:t xml:space="preserve"> por todos os elementos do grupo, seguida por uma d</w:t>
      </w:r>
      <w:r w:rsidR="00C95704">
        <w:t>iscussão sobre a forma</w:t>
      </w:r>
      <w:r>
        <w:t xml:space="preserve"> de implementação mais adequada. Fizemos a i</w:t>
      </w:r>
      <w:r w:rsidR="006851B0">
        <w:t>dentificação de</w:t>
      </w:r>
      <w:r w:rsidR="005F23BC">
        <w:t xml:space="preserve"> possíveis</w:t>
      </w:r>
      <w:r>
        <w:t xml:space="preserve"> Classes e interfaces, r</w:t>
      </w:r>
      <w:r w:rsidR="005F23BC">
        <w:t>elações</w:t>
      </w:r>
      <w:r w:rsidR="006851B0">
        <w:t xml:space="preserve"> de interdependência</w:t>
      </w:r>
      <w:r>
        <w:t xml:space="preserve"> entre as classes e membros das classes. </w:t>
      </w:r>
      <w:r w:rsidR="00FF7FFA">
        <w:t>Detetamos alguns p</w:t>
      </w:r>
      <w:r w:rsidR="00BF26A8">
        <w:t xml:space="preserve">ontos de </w:t>
      </w:r>
      <w:r w:rsidR="00BF26A8">
        <w:lastRenderedPageBreak/>
        <w:t>fragilidade na</w:t>
      </w:r>
      <w:r w:rsidR="00FF7FFA">
        <w:t>s diferentes implementações</w:t>
      </w:r>
      <w:r w:rsidR="00BF26A8">
        <w:t xml:space="preserve"> escolhida</w:t>
      </w:r>
      <w:r w:rsidR="00FF7FFA">
        <w:t>s, então, pedimos esclarecimento sobre o enunciado apresentado, tentando desta forma implementar a solução que melhor satisfaça as necessidades do cliente. Contudo, para cumprir o prazo para a primeira entrega, estabelecemos que metade do grupo se dedicaria, nesta fase inicial, ao modelo UML da solução que optámos por começar a implementar (até mais esclarecimentos) e a outra metade à elaboração do relatório preliminar e planificação das tarefas a desenvolver ao longo do projeto.</w:t>
      </w:r>
    </w:p>
    <w:p w:rsidR="00FF7FFA" w:rsidRDefault="008502C3" w:rsidP="00FF7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Nos próximos dias as tarefas agendadas serão distribuídas pelos elementos que tendo em conta as tarefas ainda pendentes, mas tanto o relatório final como o material para a apresentação oral começarão a ser estruturados já no segundo dia.</w:t>
      </w:r>
    </w:p>
    <w:p w:rsidR="008502C3" w:rsidRDefault="008502C3" w:rsidP="005F2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BF26A8" w:rsidRDefault="00BF26A8" w:rsidP="005F2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  <w:r>
        <w:t>- Tendo em conta a cronologia do trabalho de grupo</w:t>
      </w:r>
      <w:r w:rsidR="008F1FA6">
        <w:t xml:space="preserve"> o trabalho irá ser feito em sala</w:t>
      </w:r>
      <w:r w:rsidR="00581677">
        <w:t xml:space="preserve"> </w:t>
      </w:r>
      <w:r w:rsidR="00FB03EE">
        <w:t xml:space="preserve">e em regime </w:t>
      </w:r>
      <w:proofErr w:type="gramStart"/>
      <w:r w:rsidR="00FB03EE">
        <w:t>de</w:t>
      </w:r>
      <w:proofErr w:type="gramEnd"/>
      <w:r w:rsidR="00FB03EE">
        <w:t xml:space="preserve"> </w:t>
      </w:r>
      <w:proofErr w:type="spellStart"/>
      <w:proofErr w:type="gramStart"/>
      <w:r w:rsidR="00FB03EE" w:rsidRPr="00FB03EE">
        <w:rPr>
          <w:i/>
        </w:rPr>
        <w:t>homeworking</w:t>
      </w:r>
      <w:proofErr w:type="spellEnd"/>
      <w:proofErr w:type="gramEnd"/>
      <w:r w:rsidR="00FB03EE">
        <w:t xml:space="preserve"> com</w:t>
      </w:r>
      <w:r w:rsidR="00581677">
        <w:t xml:space="preserve"> debate constante </w:t>
      </w:r>
      <w:r w:rsidR="00FB03EE">
        <w:t xml:space="preserve">presencialmente </w:t>
      </w:r>
      <w:r w:rsidR="00581677">
        <w:t xml:space="preserve">ou via </w:t>
      </w:r>
      <w:proofErr w:type="spellStart"/>
      <w:r w:rsidR="00581677">
        <w:t>Skype</w:t>
      </w:r>
      <w:proofErr w:type="spellEnd"/>
      <w:r w:rsidR="00581677">
        <w:t>.</w:t>
      </w:r>
    </w:p>
    <w:p w:rsidR="00BF26A8" w:rsidRDefault="00BF26A8" w:rsidP="005F2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5F23BC" w:rsidRDefault="005F23BC" w:rsidP="005F23BC">
      <w:pPr>
        <w:ind w:left="360" w:hanging="360"/>
      </w:pPr>
    </w:p>
    <w:p w:rsidR="00035048" w:rsidRDefault="00035048" w:rsidP="00035048"/>
    <w:p w:rsidR="00035048" w:rsidRDefault="005D3D1A" w:rsidP="00035048">
      <w:pPr>
        <w:pStyle w:val="PargrafodaLista"/>
      </w:pPr>
      <w:r>
        <w:t>Qual o papel atribuído</w:t>
      </w:r>
      <w:r w:rsidR="00035048">
        <w:t xml:space="preserve"> a cada elemento</w:t>
      </w:r>
      <w:r>
        <w:t xml:space="preserve"> do grupo, nesta fase inicial de planeamento</w:t>
      </w:r>
      <w:r w:rsidR="00035048">
        <w:t>?</w:t>
      </w:r>
    </w:p>
    <w:p w:rsidR="005D3D1A" w:rsidRDefault="005D3D1A" w:rsidP="005D3D1A"/>
    <w:p w:rsidR="003C3CA7" w:rsidRDefault="008F1FA6" w:rsidP="008F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Nesta fase inicial de planeamento o grupo será dividido ao meio e dois elementos (José e Gonçalo) focar-se-ão no código e os outros dois elementos (Filipa e Filipa) focar-se-ão no relatório e </w:t>
      </w:r>
      <w:r w:rsidR="002D7E8B">
        <w:t>documentação e logística associada ao desenvolvimento do projeto</w:t>
      </w:r>
      <w:r w:rsidR="003C3CA7">
        <w:t>.</w:t>
      </w:r>
    </w:p>
    <w:p w:rsidR="008F2A4F" w:rsidRDefault="003C3CA7" w:rsidP="008F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</w:t>
      </w:r>
      <w:r w:rsidR="00B05DF6">
        <w:t xml:space="preserve">ste é um processo aberto, quer quanto </w:t>
      </w:r>
      <w:r w:rsidR="002D7E8B">
        <w:t xml:space="preserve">às tarefas atribuídas </w:t>
      </w:r>
      <w:r w:rsidR="00B05DF6">
        <w:t xml:space="preserve">aos </w:t>
      </w:r>
      <w:r w:rsidR="002D7E8B">
        <w:t xml:space="preserve">diferentes </w:t>
      </w:r>
      <w:r w:rsidR="00B05DF6">
        <w:t>elementos quer quanto aos assuntos discutidos</w:t>
      </w:r>
      <w:r w:rsidR="002D7E8B">
        <w:t>, uma vez que se pretende que todos os elementos deem a sua contribuição na execução de todas as tarefas deste projeto</w:t>
      </w:r>
      <w:r w:rsidR="00B05DF6">
        <w:t>.</w:t>
      </w:r>
    </w:p>
    <w:p w:rsidR="000D47DA" w:rsidRDefault="000D47DA" w:rsidP="008F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0670" w:rsidRDefault="00160670" w:rsidP="005D3D1A"/>
    <w:p w:rsidR="005D3D1A" w:rsidRPr="00035048" w:rsidRDefault="005D3D1A" w:rsidP="005D3D1A">
      <w:bookmarkStart w:id="1" w:name="_GoBack"/>
      <w:bookmarkEnd w:id="1"/>
    </w:p>
    <w:sectPr w:rsidR="005D3D1A" w:rsidRPr="00035048" w:rsidSect="00CB7437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8C" w:rsidRDefault="0012658C" w:rsidP="00115765">
      <w:r>
        <w:separator/>
      </w:r>
    </w:p>
  </w:endnote>
  <w:endnote w:type="continuationSeparator" w:id="0">
    <w:p w:rsidR="0012658C" w:rsidRDefault="0012658C" w:rsidP="0011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Serif">
    <w:altName w:val="Courier New"/>
    <w:charset w:val="00"/>
    <w:family w:val="auto"/>
    <w:pitch w:val="variable"/>
    <w:sig w:usb0="00000001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E56" w:rsidRDefault="00035E56" w:rsidP="00115765">
    <w:pPr>
      <w:pStyle w:val="Rodap"/>
    </w:pPr>
    <w:r>
      <w:fldChar w:fldCharType="begin"/>
    </w:r>
    <w:r>
      <w:instrText xml:space="preserve"> REF _Ref399677172 \h </w:instrText>
    </w:r>
    <w:r>
      <w:fldChar w:fldCharType="separate"/>
    </w:r>
    <w:r>
      <w:t>Dados do Grupo</w:t>
    </w:r>
    <w:r>
      <w:fldChar w:fldCharType="end"/>
    </w:r>
    <w:r>
      <w:t xml:space="preserve"> – v1.0</w:t>
    </w:r>
    <w:r>
      <w:tab/>
    </w:r>
    <w:proofErr w:type="gramStart"/>
    <w:r>
      <w:t xml:space="preserve">                 </w:t>
    </w:r>
    <w:r>
      <w:rPr>
        <w:rFonts w:ascii="Verdana" w:hAnsi="Verdana"/>
        <w:sz w:val="16"/>
        <w:szCs w:val="16"/>
      </w:rPr>
      <w:t>Copyright</w:t>
    </w:r>
    <w:proofErr w:type="gramEnd"/>
    <w:r>
      <w:rPr>
        <w:rFonts w:ascii="Verdana" w:hAnsi="Verdana"/>
        <w:sz w:val="16"/>
        <w:szCs w:val="16"/>
      </w:rPr>
      <w:t xml:space="preserve"> 2014  Challenge.IT, </w:t>
    </w:r>
    <w:proofErr w:type="spellStart"/>
    <w:r>
      <w:rPr>
        <w:rFonts w:ascii="Verdana" w:hAnsi="Verdana"/>
        <w:sz w:val="16"/>
        <w:szCs w:val="16"/>
      </w:rPr>
      <w:t>Lda</w:t>
    </w:r>
    <w:proofErr w:type="spellEnd"/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D7E8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D7E8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E56" w:rsidRDefault="00035E56" w:rsidP="00115765">
    <w:pPr>
      <w:pStyle w:val="Rodap"/>
    </w:pPr>
    <w:r>
      <w:fldChar w:fldCharType="begin"/>
    </w:r>
    <w:r>
      <w:instrText xml:space="preserve"> REF _Ref399677172 \h </w:instrText>
    </w:r>
    <w:r>
      <w:fldChar w:fldCharType="separate"/>
    </w:r>
    <w:r>
      <w:t>Dados do Grupo</w:t>
    </w:r>
    <w:r>
      <w:fldChar w:fldCharType="end"/>
    </w:r>
    <w:r>
      <w:t xml:space="preserve"> – v1.0</w:t>
    </w:r>
    <w:r>
      <w:tab/>
    </w:r>
    <w:proofErr w:type="gramStart"/>
    <w:r>
      <w:t xml:space="preserve">                 </w:t>
    </w:r>
    <w:r>
      <w:rPr>
        <w:rFonts w:ascii="Verdana" w:hAnsi="Verdana"/>
        <w:sz w:val="16"/>
        <w:szCs w:val="16"/>
      </w:rPr>
      <w:t>Copyright</w:t>
    </w:r>
    <w:proofErr w:type="gramEnd"/>
    <w:r>
      <w:rPr>
        <w:rFonts w:ascii="Verdana" w:hAnsi="Verdana"/>
        <w:sz w:val="16"/>
        <w:szCs w:val="16"/>
      </w:rPr>
      <w:t xml:space="preserve"> 2014  Challenge.IT, </w:t>
    </w:r>
    <w:proofErr w:type="spellStart"/>
    <w:r>
      <w:rPr>
        <w:rFonts w:ascii="Verdana" w:hAnsi="Verdana"/>
        <w:sz w:val="16"/>
        <w:szCs w:val="16"/>
      </w:rPr>
      <w:t>Lda</w:t>
    </w:r>
    <w:proofErr w:type="spellEnd"/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D7E8B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D7E8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8C" w:rsidRDefault="0012658C" w:rsidP="00115765">
      <w:r>
        <w:separator/>
      </w:r>
    </w:p>
  </w:footnote>
  <w:footnote w:type="continuationSeparator" w:id="0">
    <w:p w:rsidR="0012658C" w:rsidRDefault="0012658C" w:rsidP="00115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E56" w:rsidRPr="004C33DD" w:rsidRDefault="00035E56" w:rsidP="00115765">
    <w:pPr>
      <w:pStyle w:val="Cabealho"/>
      <w:pBdr>
        <w:bottom w:val="single" w:sz="6" w:space="1" w:color="auto"/>
      </w:pBdr>
      <w:tabs>
        <w:tab w:val="clear" w:pos="4320"/>
        <w:tab w:val="clear" w:pos="8640"/>
      </w:tabs>
      <w:spacing w:after="160"/>
      <w:ind w:left="0"/>
      <w:jc w:val="right"/>
    </w:pPr>
    <w:r w:rsidRPr="000D25BD">
      <w:rPr>
        <w:noProof/>
        <w:lang w:eastAsia="pt-PT"/>
      </w:rPr>
      <w:drawing>
        <wp:inline distT="0" distB="0" distL="0" distR="0" wp14:anchorId="6198A380" wp14:editId="37C56062">
          <wp:extent cx="590550" cy="553085"/>
          <wp:effectExtent l="38100" t="57150" r="0" b="227965"/>
          <wp:docPr id="21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53085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12700" stA="30000" endPos="30000" dist="5000" dir="5400000" sy="-100000" algn="bl" rotWithShape="0"/>
                  </a:effectLst>
                  <a:scene3d>
                    <a:camera prst="perspectiveContrastingLeftFacing">
                      <a:rot lat="300000" lon="19800000" rev="0"/>
                    </a:camera>
                    <a:lightRig rig="threePt" dir="t">
                      <a:rot lat="0" lon="0" rev="2700000"/>
                    </a:lightRig>
                  </a:scene3d>
                  <a:sp3d>
                    <a:bevelT w="63500" h="50800"/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5389"/>
    <w:multiLevelType w:val="hybridMultilevel"/>
    <w:tmpl w:val="D4DC7790"/>
    <w:lvl w:ilvl="0" w:tplc="E0BE9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58C"/>
    <w:multiLevelType w:val="multilevel"/>
    <w:tmpl w:val="9A9CF79C"/>
    <w:numStyleLink w:val="NumberedList"/>
  </w:abstractNum>
  <w:abstractNum w:abstractNumId="2">
    <w:nsid w:val="2B8F498F"/>
    <w:multiLevelType w:val="hybridMultilevel"/>
    <w:tmpl w:val="16D67A0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77788"/>
    <w:multiLevelType w:val="singleLevel"/>
    <w:tmpl w:val="C77EB448"/>
    <w:lvl w:ilvl="0">
      <w:start w:val="1"/>
      <w:numFmt w:val="decimal"/>
      <w:pStyle w:val="Legenda"/>
      <w:lvlText w:val="Figure %1."/>
      <w:lvlJc w:val="left"/>
      <w:pPr>
        <w:tabs>
          <w:tab w:val="num" w:pos="1080"/>
        </w:tabs>
        <w:ind w:left="360" w:hanging="360"/>
      </w:pPr>
    </w:lvl>
  </w:abstractNum>
  <w:abstractNum w:abstractNumId="4">
    <w:nsid w:val="3CFF4A85"/>
    <w:multiLevelType w:val="multilevel"/>
    <w:tmpl w:val="FFC614D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Garamond" w:hAnsi="Garamond" w:hint="default"/>
        <w:b/>
      </w:rPr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5">
    <w:nsid w:val="54D41896"/>
    <w:multiLevelType w:val="hybridMultilevel"/>
    <w:tmpl w:val="E0ACAC66"/>
    <w:lvl w:ilvl="0" w:tplc="E0BE99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5E4481"/>
    <w:multiLevelType w:val="multilevel"/>
    <w:tmpl w:val="9A9CF79C"/>
    <w:styleLink w:val="NumberedList"/>
    <w:lvl w:ilvl="0">
      <w:start w:val="1"/>
      <w:numFmt w:val="decimal"/>
      <w:pStyle w:val="PargrafodaLista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798B0B0E"/>
    <w:multiLevelType w:val="multilevel"/>
    <w:tmpl w:val="9F1CA5DC"/>
    <w:lvl w:ilvl="0">
      <w:start w:val="1"/>
      <w:numFmt w:val="decimal"/>
      <w:pStyle w:val="ListBulletedItem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DF8727D"/>
    <w:multiLevelType w:val="hybridMultilevel"/>
    <w:tmpl w:val="D2187A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48"/>
    <w:rsid w:val="000113BE"/>
    <w:rsid w:val="000117EB"/>
    <w:rsid w:val="00015C18"/>
    <w:rsid w:val="00020BC8"/>
    <w:rsid w:val="00022A1C"/>
    <w:rsid w:val="0002347C"/>
    <w:rsid w:val="00023505"/>
    <w:rsid w:val="00025956"/>
    <w:rsid w:val="00033679"/>
    <w:rsid w:val="00035048"/>
    <w:rsid w:val="00035E56"/>
    <w:rsid w:val="000362C6"/>
    <w:rsid w:val="00044D2E"/>
    <w:rsid w:val="00051305"/>
    <w:rsid w:val="00065607"/>
    <w:rsid w:val="00072C9F"/>
    <w:rsid w:val="000776F5"/>
    <w:rsid w:val="00083C17"/>
    <w:rsid w:val="00085960"/>
    <w:rsid w:val="000875F5"/>
    <w:rsid w:val="0008780E"/>
    <w:rsid w:val="000A43FA"/>
    <w:rsid w:val="000B39C5"/>
    <w:rsid w:val="000B7E67"/>
    <w:rsid w:val="000C1799"/>
    <w:rsid w:val="000C4B0C"/>
    <w:rsid w:val="000C4D18"/>
    <w:rsid w:val="000D25BD"/>
    <w:rsid w:val="000D47DA"/>
    <w:rsid w:val="000D5180"/>
    <w:rsid w:val="000D5A27"/>
    <w:rsid w:val="000E1B4A"/>
    <w:rsid w:val="000E3FC6"/>
    <w:rsid w:val="000F3BB4"/>
    <w:rsid w:val="000F51D5"/>
    <w:rsid w:val="000F5833"/>
    <w:rsid w:val="000F70E1"/>
    <w:rsid w:val="00106298"/>
    <w:rsid w:val="00111D34"/>
    <w:rsid w:val="001137B7"/>
    <w:rsid w:val="00115765"/>
    <w:rsid w:val="00115B72"/>
    <w:rsid w:val="00116F86"/>
    <w:rsid w:val="00117A4E"/>
    <w:rsid w:val="00123BCC"/>
    <w:rsid w:val="00126061"/>
    <w:rsid w:val="0012658C"/>
    <w:rsid w:val="00127692"/>
    <w:rsid w:val="00135442"/>
    <w:rsid w:val="001375F7"/>
    <w:rsid w:val="0014430E"/>
    <w:rsid w:val="001449CA"/>
    <w:rsid w:val="00144ABE"/>
    <w:rsid w:val="00155A46"/>
    <w:rsid w:val="00160670"/>
    <w:rsid w:val="00166C8D"/>
    <w:rsid w:val="0017350D"/>
    <w:rsid w:val="00174917"/>
    <w:rsid w:val="001826A6"/>
    <w:rsid w:val="00195453"/>
    <w:rsid w:val="00195474"/>
    <w:rsid w:val="001A7209"/>
    <w:rsid w:val="001B33C6"/>
    <w:rsid w:val="001C119E"/>
    <w:rsid w:val="001C55A5"/>
    <w:rsid w:val="001D12D6"/>
    <w:rsid w:val="001D47D0"/>
    <w:rsid w:val="001E1E68"/>
    <w:rsid w:val="001F3D6F"/>
    <w:rsid w:val="001F46AD"/>
    <w:rsid w:val="00214FF2"/>
    <w:rsid w:val="00215A71"/>
    <w:rsid w:val="00216F41"/>
    <w:rsid w:val="00225CDF"/>
    <w:rsid w:val="002311AB"/>
    <w:rsid w:val="00241361"/>
    <w:rsid w:val="00252B40"/>
    <w:rsid w:val="0026200F"/>
    <w:rsid w:val="00266CDD"/>
    <w:rsid w:val="00276533"/>
    <w:rsid w:val="00284784"/>
    <w:rsid w:val="00284E1F"/>
    <w:rsid w:val="00287B6D"/>
    <w:rsid w:val="00290B97"/>
    <w:rsid w:val="00290B9C"/>
    <w:rsid w:val="002917AE"/>
    <w:rsid w:val="002A23F6"/>
    <w:rsid w:val="002A59B1"/>
    <w:rsid w:val="002B2BE9"/>
    <w:rsid w:val="002B60AE"/>
    <w:rsid w:val="002C0B17"/>
    <w:rsid w:val="002C34BC"/>
    <w:rsid w:val="002C5C1D"/>
    <w:rsid w:val="002D114B"/>
    <w:rsid w:val="002D49D7"/>
    <w:rsid w:val="002D6A64"/>
    <w:rsid w:val="002D7492"/>
    <w:rsid w:val="002D7E8B"/>
    <w:rsid w:val="002F60C9"/>
    <w:rsid w:val="002F7220"/>
    <w:rsid w:val="003158E7"/>
    <w:rsid w:val="00317F3C"/>
    <w:rsid w:val="00324CAF"/>
    <w:rsid w:val="00335BB1"/>
    <w:rsid w:val="00337A0C"/>
    <w:rsid w:val="00340E87"/>
    <w:rsid w:val="0034585D"/>
    <w:rsid w:val="00354370"/>
    <w:rsid w:val="00362D16"/>
    <w:rsid w:val="00377AB2"/>
    <w:rsid w:val="0038123F"/>
    <w:rsid w:val="0038546A"/>
    <w:rsid w:val="003919B6"/>
    <w:rsid w:val="003A0045"/>
    <w:rsid w:val="003A1487"/>
    <w:rsid w:val="003A5E0F"/>
    <w:rsid w:val="003A7601"/>
    <w:rsid w:val="003B1B04"/>
    <w:rsid w:val="003C3CA7"/>
    <w:rsid w:val="003C5653"/>
    <w:rsid w:val="003C7DDD"/>
    <w:rsid w:val="003D282B"/>
    <w:rsid w:val="003D5167"/>
    <w:rsid w:val="003F14C0"/>
    <w:rsid w:val="003F7A3D"/>
    <w:rsid w:val="004006C8"/>
    <w:rsid w:val="00401254"/>
    <w:rsid w:val="004021A0"/>
    <w:rsid w:val="0040740B"/>
    <w:rsid w:val="00411B6C"/>
    <w:rsid w:val="0041287E"/>
    <w:rsid w:val="00423EAA"/>
    <w:rsid w:val="0042573F"/>
    <w:rsid w:val="00426947"/>
    <w:rsid w:val="00426ABB"/>
    <w:rsid w:val="00433D2A"/>
    <w:rsid w:val="00437A8F"/>
    <w:rsid w:val="00444C74"/>
    <w:rsid w:val="00447DD9"/>
    <w:rsid w:val="00452A73"/>
    <w:rsid w:val="00460DC8"/>
    <w:rsid w:val="0046655F"/>
    <w:rsid w:val="00466C3B"/>
    <w:rsid w:val="00470B08"/>
    <w:rsid w:val="004729B1"/>
    <w:rsid w:val="00476B85"/>
    <w:rsid w:val="00483EC0"/>
    <w:rsid w:val="004A6105"/>
    <w:rsid w:val="004C2846"/>
    <w:rsid w:val="004C33DD"/>
    <w:rsid w:val="004D2696"/>
    <w:rsid w:val="004E0785"/>
    <w:rsid w:val="004E6CB3"/>
    <w:rsid w:val="004F292D"/>
    <w:rsid w:val="004F374D"/>
    <w:rsid w:val="004F66CE"/>
    <w:rsid w:val="00502D58"/>
    <w:rsid w:val="005076C7"/>
    <w:rsid w:val="00515640"/>
    <w:rsid w:val="00516914"/>
    <w:rsid w:val="00517201"/>
    <w:rsid w:val="005209E6"/>
    <w:rsid w:val="00525565"/>
    <w:rsid w:val="00532B14"/>
    <w:rsid w:val="00537849"/>
    <w:rsid w:val="00542324"/>
    <w:rsid w:val="00544414"/>
    <w:rsid w:val="00546AC0"/>
    <w:rsid w:val="00552C7F"/>
    <w:rsid w:val="00565CA9"/>
    <w:rsid w:val="005664C7"/>
    <w:rsid w:val="00567808"/>
    <w:rsid w:val="00573312"/>
    <w:rsid w:val="00574082"/>
    <w:rsid w:val="00581677"/>
    <w:rsid w:val="00587A90"/>
    <w:rsid w:val="005A594A"/>
    <w:rsid w:val="005A7A05"/>
    <w:rsid w:val="005B0A12"/>
    <w:rsid w:val="005B1A24"/>
    <w:rsid w:val="005B2D94"/>
    <w:rsid w:val="005C56D4"/>
    <w:rsid w:val="005D2350"/>
    <w:rsid w:val="005D3D1A"/>
    <w:rsid w:val="005E1F27"/>
    <w:rsid w:val="005F23BC"/>
    <w:rsid w:val="00600D74"/>
    <w:rsid w:val="00610113"/>
    <w:rsid w:val="00616C5B"/>
    <w:rsid w:val="00617E8D"/>
    <w:rsid w:val="00620083"/>
    <w:rsid w:val="0063041A"/>
    <w:rsid w:val="00633152"/>
    <w:rsid w:val="00633C7B"/>
    <w:rsid w:val="006471EC"/>
    <w:rsid w:val="0065018B"/>
    <w:rsid w:val="00650464"/>
    <w:rsid w:val="006533B2"/>
    <w:rsid w:val="00656718"/>
    <w:rsid w:val="00664F18"/>
    <w:rsid w:val="00666BD7"/>
    <w:rsid w:val="00667798"/>
    <w:rsid w:val="006735BD"/>
    <w:rsid w:val="006851B0"/>
    <w:rsid w:val="00685368"/>
    <w:rsid w:val="00691FCC"/>
    <w:rsid w:val="00697F67"/>
    <w:rsid w:val="006A2120"/>
    <w:rsid w:val="006A52A3"/>
    <w:rsid w:val="006C0E64"/>
    <w:rsid w:val="006C4C96"/>
    <w:rsid w:val="006C77EA"/>
    <w:rsid w:val="006C7CD5"/>
    <w:rsid w:val="006D01F6"/>
    <w:rsid w:val="006E7BD9"/>
    <w:rsid w:val="00701B39"/>
    <w:rsid w:val="00703198"/>
    <w:rsid w:val="00707D23"/>
    <w:rsid w:val="00713F3C"/>
    <w:rsid w:val="00720A73"/>
    <w:rsid w:val="007318E5"/>
    <w:rsid w:val="00733079"/>
    <w:rsid w:val="007401DB"/>
    <w:rsid w:val="007401F4"/>
    <w:rsid w:val="00742937"/>
    <w:rsid w:val="00747F62"/>
    <w:rsid w:val="007600E8"/>
    <w:rsid w:val="0076196C"/>
    <w:rsid w:val="00772092"/>
    <w:rsid w:val="007839EB"/>
    <w:rsid w:val="00784778"/>
    <w:rsid w:val="00790461"/>
    <w:rsid w:val="0079291B"/>
    <w:rsid w:val="007940FB"/>
    <w:rsid w:val="007A0DA5"/>
    <w:rsid w:val="007A304E"/>
    <w:rsid w:val="007B1145"/>
    <w:rsid w:val="007B5F0B"/>
    <w:rsid w:val="007C2291"/>
    <w:rsid w:val="007C3A24"/>
    <w:rsid w:val="007C782E"/>
    <w:rsid w:val="007D5460"/>
    <w:rsid w:val="007E667A"/>
    <w:rsid w:val="007F45AB"/>
    <w:rsid w:val="0083107D"/>
    <w:rsid w:val="00842135"/>
    <w:rsid w:val="008502C3"/>
    <w:rsid w:val="00863516"/>
    <w:rsid w:val="00864D0A"/>
    <w:rsid w:val="00876DF1"/>
    <w:rsid w:val="0088564F"/>
    <w:rsid w:val="00895930"/>
    <w:rsid w:val="008A0AD7"/>
    <w:rsid w:val="008B0B94"/>
    <w:rsid w:val="008B5AC7"/>
    <w:rsid w:val="008B7551"/>
    <w:rsid w:val="008D24C5"/>
    <w:rsid w:val="008E3CF5"/>
    <w:rsid w:val="008E6FC6"/>
    <w:rsid w:val="008F1FA6"/>
    <w:rsid w:val="008F2A4F"/>
    <w:rsid w:val="008F5208"/>
    <w:rsid w:val="008F79DC"/>
    <w:rsid w:val="00913CC8"/>
    <w:rsid w:val="009155CC"/>
    <w:rsid w:val="00926E3F"/>
    <w:rsid w:val="0093152F"/>
    <w:rsid w:val="009413C3"/>
    <w:rsid w:val="0095102E"/>
    <w:rsid w:val="00952F9E"/>
    <w:rsid w:val="00965A23"/>
    <w:rsid w:val="00965F27"/>
    <w:rsid w:val="00983607"/>
    <w:rsid w:val="0099060E"/>
    <w:rsid w:val="009A5FDC"/>
    <w:rsid w:val="009A7FFB"/>
    <w:rsid w:val="009B59E7"/>
    <w:rsid w:val="009C2E2F"/>
    <w:rsid w:val="009C49DE"/>
    <w:rsid w:val="009C75B7"/>
    <w:rsid w:val="009D4E7E"/>
    <w:rsid w:val="009D5DF6"/>
    <w:rsid w:val="009D754E"/>
    <w:rsid w:val="009F176C"/>
    <w:rsid w:val="009F7A83"/>
    <w:rsid w:val="00A0091A"/>
    <w:rsid w:val="00A00BC6"/>
    <w:rsid w:val="00A34E43"/>
    <w:rsid w:val="00A3671F"/>
    <w:rsid w:val="00A41F4E"/>
    <w:rsid w:val="00A4341F"/>
    <w:rsid w:val="00A456D0"/>
    <w:rsid w:val="00A534BA"/>
    <w:rsid w:val="00A5630C"/>
    <w:rsid w:val="00A81D2A"/>
    <w:rsid w:val="00A8420C"/>
    <w:rsid w:val="00A87407"/>
    <w:rsid w:val="00AA3B00"/>
    <w:rsid w:val="00AB1A65"/>
    <w:rsid w:val="00AC56F4"/>
    <w:rsid w:val="00AD0552"/>
    <w:rsid w:val="00AD2B04"/>
    <w:rsid w:val="00AD452A"/>
    <w:rsid w:val="00AD6808"/>
    <w:rsid w:val="00AD71E9"/>
    <w:rsid w:val="00AE7DDB"/>
    <w:rsid w:val="00AF2401"/>
    <w:rsid w:val="00B05DF6"/>
    <w:rsid w:val="00B234C8"/>
    <w:rsid w:val="00B2440C"/>
    <w:rsid w:val="00B24A60"/>
    <w:rsid w:val="00B426F4"/>
    <w:rsid w:val="00B46650"/>
    <w:rsid w:val="00B5054D"/>
    <w:rsid w:val="00B52373"/>
    <w:rsid w:val="00B524E3"/>
    <w:rsid w:val="00B55294"/>
    <w:rsid w:val="00B643C6"/>
    <w:rsid w:val="00B65CA6"/>
    <w:rsid w:val="00B743CE"/>
    <w:rsid w:val="00B75F2D"/>
    <w:rsid w:val="00B76EC3"/>
    <w:rsid w:val="00B772B0"/>
    <w:rsid w:val="00B77DF0"/>
    <w:rsid w:val="00B80386"/>
    <w:rsid w:val="00B84170"/>
    <w:rsid w:val="00B84296"/>
    <w:rsid w:val="00B91C88"/>
    <w:rsid w:val="00B928E3"/>
    <w:rsid w:val="00B94683"/>
    <w:rsid w:val="00BA0DCA"/>
    <w:rsid w:val="00BA203D"/>
    <w:rsid w:val="00BB20E9"/>
    <w:rsid w:val="00BC41BF"/>
    <w:rsid w:val="00BC65F9"/>
    <w:rsid w:val="00BE1539"/>
    <w:rsid w:val="00BF26A8"/>
    <w:rsid w:val="00C1282A"/>
    <w:rsid w:val="00C2600F"/>
    <w:rsid w:val="00C3069D"/>
    <w:rsid w:val="00C30AA6"/>
    <w:rsid w:val="00C50107"/>
    <w:rsid w:val="00C50FBE"/>
    <w:rsid w:val="00C517E8"/>
    <w:rsid w:val="00C5721E"/>
    <w:rsid w:val="00C60E90"/>
    <w:rsid w:val="00C6247E"/>
    <w:rsid w:val="00C63231"/>
    <w:rsid w:val="00C737BF"/>
    <w:rsid w:val="00C7440A"/>
    <w:rsid w:val="00C82C2A"/>
    <w:rsid w:val="00C92D63"/>
    <w:rsid w:val="00C95704"/>
    <w:rsid w:val="00CA1648"/>
    <w:rsid w:val="00CA5852"/>
    <w:rsid w:val="00CA7FCC"/>
    <w:rsid w:val="00CB53C9"/>
    <w:rsid w:val="00CB5C47"/>
    <w:rsid w:val="00CB7437"/>
    <w:rsid w:val="00CC613E"/>
    <w:rsid w:val="00CD3CC7"/>
    <w:rsid w:val="00CD4053"/>
    <w:rsid w:val="00D15965"/>
    <w:rsid w:val="00D220C3"/>
    <w:rsid w:val="00D22D97"/>
    <w:rsid w:val="00D245EF"/>
    <w:rsid w:val="00D35416"/>
    <w:rsid w:val="00D415BC"/>
    <w:rsid w:val="00D41DD2"/>
    <w:rsid w:val="00D4541D"/>
    <w:rsid w:val="00D50D37"/>
    <w:rsid w:val="00D526CE"/>
    <w:rsid w:val="00D56E2F"/>
    <w:rsid w:val="00D6647D"/>
    <w:rsid w:val="00D710CE"/>
    <w:rsid w:val="00D730CF"/>
    <w:rsid w:val="00DA591C"/>
    <w:rsid w:val="00DB2EDA"/>
    <w:rsid w:val="00DB3484"/>
    <w:rsid w:val="00DB396D"/>
    <w:rsid w:val="00DB3CAC"/>
    <w:rsid w:val="00DC2276"/>
    <w:rsid w:val="00DC2C2B"/>
    <w:rsid w:val="00DC4E77"/>
    <w:rsid w:val="00DD06B9"/>
    <w:rsid w:val="00DD2F4C"/>
    <w:rsid w:val="00DD32CC"/>
    <w:rsid w:val="00DD7B86"/>
    <w:rsid w:val="00DE2CBA"/>
    <w:rsid w:val="00DE5473"/>
    <w:rsid w:val="00DE5C1B"/>
    <w:rsid w:val="00DF28E3"/>
    <w:rsid w:val="00E007FC"/>
    <w:rsid w:val="00E04B5C"/>
    <w:rsid w:val="00E07D0E"/>
    <w:rsid w:val="00E15DC0"/>
    <w:rsid w:val="00E17B57"/>
    <w:rsid w:val="00E22A79"/>
    <w:rsid w:val="00E27132"/>
    <w:rsid w:val="00E346B7"/>
    <w:rsid w:val="00E36B08"/>
    <w:rsid w:val="00E40BC9"/>
    <w:rsid w:val="00E46D78"/>
    <w:rsid w:val="00E77A32"/>
    <w:rsid w:val="00E86EC5"/>
    <w:rsid w:val="00EB2EB5"/>
    <w:rsid w:val="00EC0FB4"/>
    <w:rsid w:val="00EC7940"/>
    <w:rsid w:val="00ED1E22"/>
    <w:rsid w:val="00ED500C"/>
    <w:rsid w:val="00ED73AB"/>
    <w:rsid w:val="00EE1A77"/>
    <w:rsid w:val="00EE7099"/>
    <w:rsid w:val="00EF5D01"/>
    <w:rsid w:val="00EF716C"/>
    <w:rsid w:val="00F15620"/>
    <w:rsid w:val="00F17075"/>
    <w:rsid w:val="00F27014"/>
    <w:rsid w:val="00F3462F"/>
    <w:rsid w:val="00F348F1"/>
    <w:rsid w:val="00F36305"/>
    <w:rsid w:val="00F37D6F"/>
    <w:rsid w:val="00F4425A"/>
    <w:rsid w:val="00F601E5"/>
    <w:rsid w:val="00F63DC4"/>
    <w:rsid w:val="00F65E97"/>
    <w:rsid w:val="00F70AF6"/>
    <w:rsid w:val="00F8145E"/>
    <w:rsid w:val="00F90E0E"/>
    <w:rsid w:val="00F950C0"/>
    <w:rsid w:val="00F96BE3"/>
    <w:rsid w:val="00F9763D"/>
    <w:rsid w:val="00F97B95"/>
    <w:rsid w:val="00FA2859"/>
    <w:rsid w:val="00FB03EE"/>
    <w:rsid w:val="00FB0B56"/>
    <w:rsid w:val="00FB3184"/>
    <w:rsid w:val="00FC11A1"/>
    <w:rsid w:val="00FC6F66"/>
    <w:rsid w:val="00FC7478"/>
    <w:rsid w:val="00FD4BE6"/>
    <w:rsid w:val="00FD6325"/>
    <w:rsid w:val="00FE48B3"/>
    <w:rsid w:val="00FE68C1"/>
    <w:rsid w:val="00FF7A09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765"/>
    <w:pPr>
      <w:jc w:val="both"/>
    </w:pPr>
    <w:rPr>
      <w:rFonts w:asciiTheme="minorHAnsi" w:hAnsiTheme="minorHAnsi"/>
      <w:sz w:val="24"/>
      <w:lang w:val="pt-PT"/>
    </w:rPr>
  </w:style>
  <w:style w:type="paragraph" w:styleId="Cabealho1">
    <w:name w:val="heading 1"/>
    <w:basedOn w:val="Corpodetexto"/>
    <w:next w:val="Normal"/>
    <w:link w:val="Cabealho1Carcter"/>
    <w:qFormat/>
    <w:rsid w:val="00573312"/>
    <w:pPr>
      <w:pBdr>
        <w:bottom w:val="single" w:sz="4" w:space="1" w:color="808080" w:themeColor="background1" w:themeShade="80"/>
      </w:pBdr>
      <w:ind w:left="0"/>
      <w:jc w:val="right"/>
      <w:outlineLvl w:val="0"/>
    </w:pPr>
    <w:rPr>
      <w:color w:val="808080" w:themeColor="background1" w:themeShade="80"/>
      <w:sz w:val="52"/>
      <w:szCs w:val="52"/>
    </w:rPr>
  </w:style>
  <w:style w:type="paragraph" w:styleId="Cabealho2">
    <w:name w:val="heading 2"/>
    <w:basedOn w:val="Corpodetexto"/>
    <w:next w:val="Cabealho3"/>
    <w:qFormat/>
    <w:rsid w:val="00573312"/>
    <w:pPr>
      <w:ind w:left="0"/>
      <w:jc w:val="right"/>
      <w:outlineLvl w:val="1"/>
    </w:pPr>
    <w:rPr>
      <w:color w:val="A6A6A6" w:themeColor="background1" w:themeShade="A6"/>
      <w:sz w:val="32"/>
    </w:rPr>
  </w:style>
  <w:style w:type="paragraph" w:styleId="Cabealho3">
    <w:name w:val="heading 3"/>
    <w:basedOn w:val="Normal"/>
    <w:next w:val="Corpodetexto"/>
    <w:qFormat/>
    <w:rsid w:val="00784778"/>
    <w:pPr>
      <w:keepNext/>
      <w:numPr>
        <w:ilvl w:val="2"/>
        <w:numId w:val="2"/>
      </w:numPr>
      <w:spacing w:before="360" w:after="240"/>
      <w:outlineLvl w:val="2"/>
    </w:pPr>
    <w:rPr>
      <w:rFonts w:ascii="Arial" w:hAnsi="Arial"/>
      <w:b/>
      <w:color w:val="000080"/>
    </w:rPr>
  </w:style>
  <w:style w:type="paragraph" w:styleId="Cabealho4">
    <w:name w:val="heading 4"/>
    <w:basedOn w:val="Corpodetexto"/>
    <w:next w:val="Corpodetexto"/>
    <w:qFormat/>
    <w:rsid w:val="00784778"/>
    <w:pPr>
      <w:keepNext/>
      <w:numPr>
        <w:ilvl w:val="3"/>
        <w:numId w:val="2"/>
      </w:numPr>
      <w:spacing w:before="120"/>
      <w:ind w:left="0"/>
      <w:outlineLvl w:val="3"/>
    </w:pPr>
    <w:rPr>
      <w:rFonts w:ascii="Arial" w:hAnsi="Arial"/>
      <w:b/>
      <w:color w:val="000080"/>
      <w:sz w:val="20"/>
    </w:rPr>
  </w:style>
  <w:style w:type="paragraph" w:styleId="Cabealho5">
    <w:name w:val="heading 5"/>
    <w:basedOn w:val="Normal"/>
    <w:next w:val="Normal"/>
    <w:rsid w:val="00784778"/>
    <w:pPr>
      <w:numPr>
        <w:ilvl w:val="4"/>
        <w:numId w:val="2"/>
      </w:numPr>
      <w:spacing w:after="240"/>
      <w:outlineLvl w:val="4"/>
    </w:pPr>
    <w:rPr>
      <w:rFonts w:ascii="Arial" w:hAnsi="Arial"/>
      <w:b/>
      <w:sz w:val="22"/>
    </w:rPr>
  </w:style>
  <w:style w:type="paragraph" w:styleId="Cabealho6">
    <w:name w:val="heading 6"/>
    <w:basedOn w:val="Normal"/>
    <w:next w:val="Normal"/>
    <w:rsid w:val="0078477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rsid w:val="0078477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rsid w:val="0078477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rsid w:val="0078477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initoc">
    <w:name w:val="minitoc"/>
    <w:basedOn w:val="Lista"/>
    <w:rsid w:val="00784778"/>
    <w:rPr>
      <w:sz w:val="32"/>
    </w:rPr>
  </w:style>
  <w:style w:type="paragraph" w:customStyle="1" w:styleId="Body">
    <w:name w:val="Body"/>
    <w:basedOn w:val="Normal"/>
    <w:rsid w:val="00784778"/>
    <w:pPr>
      <w:spacing w:before="115"/>
    </w:pPr>
    <w:rPr>
      <w:rFonts w:ascii="Arial" w:hAnsi="Arial"/>
    </w:rPr>
  </w:style>
  <w:style w:type="paragraph" w:customStyle="1" w:styleId="Bodyfirst">
    <w:name w:val="Bodyfirst"/>
    <w:basedOn w:val="Body"/>
    <w:next w:val="Body"/>
    <w:rsid w:val="00784778"/>
    <w:pPr>
      <w:keepNext/>
      <w:spacing w:before="415"/>
    </w:pPr>
  </w:style>
  <w:style w:type="paragraph" w:styleId="Lista">
    <w:name w:val="List"/>
    <w:basedOn w:val="Body"/>
    <w:rsid w:val="00784778"/>
    <w:pPr>
      <w:tabs>
        <w:tab w:val="left" w:pos="720"/>
      </w:tabs>
      <w:ind w:left="720" w:hanging="360"/>
    </w:pPr>
  </w:style>
  <w:style w:type="paragraph" w:styleId="Cabealho">
    <w:name w:val="header"/>
    <w:basedOn w:val="Normal"/>
    <w:rsid w:val="00784778"/>
    <w:pPr>
      <w:tabs>
        <w:tab w:val="center" w:pos="4320"/>
        <w:tab w:val="right" w:pos="8640"/>
      </w:tabs>
      <w:ind w:left="-2880"/>
    </w:pPr>
    <w:rPr>
      <w:rFonts w:ascii="Arial" w:hAnsi="Arial"/>
      <w:b/>
      <w:sz w:val="18"/>
    </w:rPr>
  </w:style>
  <w:style w:type="paragraph" w:styleId="Rodap">
    <w:name w:val="footer"/>
    <w:basedOn w:val="Normal"/>
    <w:rsid w:val="00784778"/>
    <w:pPr>
      <w:pBdr>
        <w:top w:val="single" w:sz="6" w:space="3" w:color="auto"/>
      </w:pBdr>
      <w:tabs>
        <w:tab w:val="center" w:pos="4320"/>
        <w:tab w:val="right" w:pos="9720"/>
      </w:tabs>
    </w:pPr>
    <w:rPr>
      <w:rFonts w:ascii="Arial" w:hAnsi="Arial"/>
      <w:sz w:val="18"/>
    </w:rPr>
  </w:style>
  <w:style w:type="character" w:styleId="Nmerodepgina">
    <w:name w:val="page number"/>
    <w:basedOn w:val="Tipodeletrapredefinidodopargrafo"/>
    <w:rsid w:val="00784778"/>
  </w:style>
  <w:style w:type="paragraph" w:customStyle="1" w:styleId="FieldName">
    <w:name w:val="FieldName"/>
    <w:rsid w:val="00784778"/>
    <w:pPr>
      <w:spacing w:before="120"/>
    </w:pPr>
    <w:rPr>
      <w:rFonts w:ascii="Arial" w:hAnsi="Arial"/>
      <w:b/>
      <w:noProof/>
      <w:sz w:val="18"/>
      <w:lang w:val="en-GB"/>
    </w:rPr>
  </w:style>
  <w:style w:type="paragraph" w:styleId="Corpodetexto">
    <w:name w:val="Body Text"/>
    <w:basedOn w:val="Normal"/>
    <w:link w:val="CorpodetextoCarcter"/>
    <w:rsid w:val="00784778"/>
    <w:pPr>
      <w:spacing w:after="120"/>
      <w:ind w:left="720"/>
    </w:pPr>
    <w:rPr>
      <w:sz w:val="22"/>
    </w:rPr>
  </w:style>
  <w:style w:type="paragraph" w:customStyle="1" w:styleId="graphic">
    <w:name w:val="graphic"/>
    <w:basedOn w:val="Normal"/>
    <w:rsid w:val="00784778"/>
    <w:pPr>
      <w:ind w:left="720"/>
    </w:pPr>
  </w:style>
  <w:style w:type="character" w:customStyle="1" w:styleId="Ariel10B">
    <w:name w:val="Ariel10B"/>
    <w:basedOn w:val="Tipodeletrapredefinidodopargrafo"/>
    <w:rsid w:val="00784778"/>
    <w:rPr>
      <w:rFonts w:ascii="Arial" w:hAnsi="Arial"/>
      <w:b/>
      <w:sz w:val="20"/>
    </w:rPr>
  </w:style>
  <w:style w:type="paragraph" w:customStyle="1" w:styleId="TableLabel">
    <w:name w:val="TableLabel"/>
    <w:basedOn w:val="Normal"/>
    <w:rsid w:val="00784778"/>
    <w:pPr>
      <w:tabs>
        <w:tab w:val="left" w:pos="3600"/>
        <w:tab w:val="left" w:pos="6750"/>
      </w:tabs>
      <w:spacing w:before="120"/>
    </w:pPr>
    <w:rPr>
      <w:rFonts w:ascii="Arial" w:hAnsi="Arial"/>
      <w:b/>
      <w:sz w:val="18"/>
    </w:rPr>
  </w:style>
  <w:style w:type="paragraph" w:customStyle="1" w:styleId="TableText">
    <w:name w:val="TableText"/>
    <w:basedOn w:val="TableLabel"/>
    <w:rsid w:val="00784778"/>
    <w:rPr>
      <w:rFonts w:ascii="Times New Roman" w:hAnsi="Times New Roman"/>
      <w:b w:val="0"/>
      <w:sz w:val="22"/>
    </w:rPr>
  </w:style>
  <w:style w:type="paragraph" w:customStyle="1" w:styleId="TermCond">
    <w:name w:val="Term&amp;Cond"/>
    <w:basedOn w:val="Body"/>
    <w:rsid w:val="00784778"/>
    <w:pPr>
      <w:ind w:left="720" w:right="72"/>
    </w:pPr>
    <w:rPr>
      <w:rFonts w:ascii="Times New Roman" w:hAnsi="Times New Roman"/>
    </w:rPr>
  </w:style>
  <w:style w:type="paragraph" w:customStyle="1" w:styleId="Instruction">
    <w:name w:val="Instruction"/>
    <w:rsid w:val="00784778"/>
    <w:pPr>
      <w:keepNext/>
      <w:keepLines/>
      <w:spacing w:after="120"/>
      <w:ind w:left="720"/>
    </w:pPr>
    <w:rPr>
      <w:rFonts w:ascii="Arial" w:hAnsi="Arial"/>
      <w:b/>
      <w:color w:val="FF0000"/>
      <w:spacing w:val="20"/>
      <w:sz w:val="18"/>
    </w:rPr>
  </w:style>
  <w:style w:type="paragraph" w:styleId="ndice4">
    <w:name w:val="toc 4"/>
    <w:basedOn w:val="Normal"/>
    <w:next w:val="Normal"/>
    <w:semiHidden/>
    <w:rsid w:val="00784778"/>
    <w:pPr>
      <w:tabs>
        <w:tab w:val="right" w:leader="dot" w:pos="9720"/>
      </w:tabs>
      <w:ind w:left="600"/>
    </w:pPr>
  </w:style>
  <w:style w:type="paragraph" w:styleId="ndice1">
    <w:name w:val="toc 1"/>
    <w:basedOn w:val="Normal"/>
    <w:next w:val="Normal"/>
    <w:uiPriority w:val="39"/>
    <w:rsid w:val="00784778"/>
    <w:pPr>
      <w:tabs>
        <w:tab w:val="right" w:leader="dot" w:pos="9720"/>
      </w:tabs>
      <w:spacing w:before="60"/>
    </w:pPr>
    <w:rPr>
      <w:noProof/>
      <w:sz w:val="22"/>
    </w:rPr>
  </w:style>
  <w:style w:type="paragraph" w:styleId="ndice2">
    <w:name w:val="toc 2"/>
    <w:basedOn w:val="Normal"/>
    <w:next w:val="Normal"/>
    <w:semiHidden/>
    <w:rsid w:val="00784778"/>
    <w:pPr>
      <w:tabs>
        <w:tab w:val="right" w:leader="dot" w:pos="9720"/>
      </w:tabs>
      <w:ind w:left="288"/>
    </w:pPr>
    <w:rPr>
      <w:noProof/>
      <w:sz w:val="22"/>
    </w:rPr>
  </w:style>
  <w:style w:type="paragraph" w:styleId="ndice3">
    <w:name w:val="toc 3"/>
    <w:basedOn w:val="Normal"/>
    <w:next w:val="Normal"/>
    <w:semiHidden/>
    <w:rsid w:val="00784778"/>
    <w:pPr>
      <w:tabs>
        <w:tab w:val="right" w:leader="dot" w:pos="9720"/>
      </w:tabs>
      <w:ind w:left="576"/>
    </w:pPr>
    <w:rPr>
      <w:noProof/>
    </w:rPr>
  </w:style>
  <w:style w:type="paragraph" w:styleId="ndice5">
    <w:name w:val="toc 5"/>
    <w:basedOn w:val="Normal"/>
    <w:next w:val="Normal"/>
    <w:semiHidden/>
    <w:rsid w:val="00784778"/>
    <w:pPr>
      <w:tabs>
        <w:tab w:val="right" w:leader="dot" w:pos="9720"/>
      </w:tabs>
      <w:ind w:left="800"/>
    </w:pPr>
  </w:style>
  <w:style w:type="paragraph" w:styleId="ndice6">
    <w:name w:val="toc 6"/>
    <w:basedOn w:val="Normal"/>
    <w:next w:val="Normal"/>
    <w:semiHidden/>
    <w:rsid w:val="00784778"/>
    <w:pPr>
      <w:tabs>
        <w:tab w:val="right" w:leader="dot" w:pos="9720"/>
      </w:tabs>
      <w:ind w:left="1000"/>
    </w:pPr>
  </w:style>
  <w:style w:type="paragraph" w:styleId="ndice7">
    <w:name w:val="toc 7"/>
    <w:basedOn w:val="Normal"/>
    <w:next w:val="Normal"/>
    <w:semiHidden/>
    <w:rsid w:val="00784778"/>
    <w:pPr>
      <w:tabs>
        <w:tab w:val="right" w:leader="dot" w:pos="9720"/>
      </w:tabs>
      <w:ind w:left="1200"/>
    </w:pPr>
  </w:style>
  <w:style w:type="paragraph" w:styleId="ndice8">
    <w:name w:val="toc 8"/>
    <w:basedOn w:val="Normal"/>
    <w:next w:val="Normal"/>
    <w:semiHidden/>
    <w:rsid w:val="00784778"/>
    <w:pPr>
      <w:tabs>
        <w:tab w:val="right" w:leader="dot" w:pos="9720"/>
      </w:tabs>
      <w:ind w:left="1400"/>
    </w:pPr>
  </w:style>
  <w:style w:type="paragraph" w:styleId="ndice9">
    <w:name w:val="toc 9"/>
    <w:basedOn w:val="Normal"/>
    <w:next w:val="Normal"/>
    <w:semiHidden/>
    <w:rsid w:val="00784778"/>
    <w:pPr>
      <w:tabs>
        <w:tab w:val="right" w:leader="dot" w:pos="9720"/>
      </w:tabs>
      <w:ind w:left="1600"/>
    </w:pPr>
  </w:style>
  <w:style w:type="paragraph" w:styleId="Ttulo">
    <w:name w:val="Title"/>
    <w:basedOn w:val="Normal"/>
    <w:rsid w:val="00784778"/>
    <w:pPr>
      <w:pBdr>
        <w:bottom w:val="single" w:sz="12" w:space="1" w:color="auto"/>
      </w:pBdr>
      <w:spacing w:before="60" w:after="480"/>
    </w:pPr>
    <w:rPr>
      <w:rFonts w:ascii="Arial" w:hAnsi="Arial"/>
      <w:kern w:val="28"/>
      <w:sz w:val="40"/>
    </w:rPr>
  </w:style>
  <w:style w:type="paragraph" w:customStyle="1" w:styleId="TOCTitle">
    <w:name w:val="TOCTitle"/>
    <w:basedOn w:val="Normal"/>
    <w:rsid w:val="00784778"/>
    <w:pPr>
      <w:pBdr>
        <w:top w:val="single" w:sz="6" w:space="1" w:color="000080"/>
      </w:pBdr>
      <w:spacing w:before="480" w:after="240"/>
    </w:pPr>
    <w:rPr>
      <w:rFonts w:ascii="Arial" w:hAnsi="Arial"/>
      <w:b/>
      <w:color w:val="000080"/>
      <w:sz w:val="28"/>
    </w:rPr>
  </w:style>
  <w:style w:type="paragraph" w:customStyle="1" w:styleId="ListBullet">
    <w:name w:val="ListBullet"/>
    <w:basedOn w:val="Corpodetexto"/>
    <w:rsid w:val="00784778"/>
    <w:pPr>
      <w:spacing w:after="60"/>
      <w:ind w:left="1080" w:hanging="360"/>
    </w:pPr>
  </w:style>
  <w:style w:type="paragraph" w:customStyle="1" w:styleId="Note">
    <w:name w:val="Note"/>
    <w:basedOn w:val="Corpodetexto"/>
    <w:rsid w:val="00784778"/>
    <w:pPr>
      <w:ind w:left="1260" w:hanging="540"/>
    </w:pPr>
  </w:style>
  <w:style w:type="paragraph" w:customStyle="1" w:styleId="TableListBullet">
    <w:name w:val="TableListBullet"/>
    <w:basedOn w:val="Normal"/>
    <w:rsid w:val="00784778"/>
    <w:pPr>
      <w:ind w:left="360" w:hanging="360"/>
    </w:pPr>
    <w:rPr>
      <w:sz w:val="22"/>
    </w:rPr>
  </w:style>
  <w:style w:type="paragraph" w:styleId="Corpodetexto2">
    <w:name w:val="Body Text 2"/>
    <w:basedOn w:val="Corpodetexto"/>
    <w:rsid w:val="00784778"/>
    <w:rPr>
      <w:rFonts w:ascii="Arial" w:hAnsi="Arial"/>
      <w:b/>
    </w:rPr>
  </w:style>
  <w:style w:type="paragraph" w:customStyle="1" w:styleId="HeadingTOC2">
    <w:name w:val="Heading TOC 2"/>
    <w:basedOn w:val="Cabealho2"/>
    <w:next w:val="Corpodetexto2"/>
    <w:rsid w:val="00784778"/>
    <w:pPr>
      <w:spacing w:before="480" w:after="280"/>
      <w:outlineLvl w:val="9"/>
    </w:pPr>
    <w:rPr>
      <w:b/>
      <w:i/>
    </w:rPr>
  </w:style>
  <w:style w:type="paragraph" w:customStyle="1" w:styleId="RevHistory">
    <w:name w:val="RevHistory"/>
    <w:basedOn w:val="Normal"/>
    <w:rsid w:val="00784778"/>
    <w:pPr>
      <w:pageBreakBefore/>
      <w:widowControl w:val="0"/>
      <w:spacing w:before="1280"/>
      <w:jc w:val="center"/>
    </w:pPr>
    <w:rPr>
      <w:sz w:val="36"/>
    </w:rPr>
  </w:style>
  <w:style w:type="paragraph" w:customStyle="1" w:styleId="Paragraph1">
    <w:name w:val="Paragraph1"/>
    <w:basedOn w:val="Normal"/>
    <w:rsid w:val="00784778"/>
    <w:pPr>
      <w:widowControl w:val="0"/>
      <w:spacing w:before="80"/>
    </w:pPr>
  </w:style>
  <w:style w:type="paragraph" w:customStyle="1" w:styleId="TableText0">
    <w:name w:val="Table Text"/>
    <w:rsid w:val="00784778"/>
    <w:pPr>
      <w:widowControl w:val="0"/>
      <w:spacing w:before="40" w:after="40"/>
    </w:pPr>
  </w:style>
  <w:style w:type="paragraph" w:customStyle="1" w:styleId="Paragraph2">
    <w:name w:val="Paragraph2"/>
    <w:basedOn w:val="Paragraph1"/>
    <w:rsid w:val="00784778"/>
    <w:pPr>
      <w:widowControl/>
      <w:ind w:left="720"/>
    </w:pPr>
    <w:rPr>
      <w:color w:val="000000"/>
    </w:rPr>
  </w:style>
  <w:style w:type="paragraph" w:customStyle="1" w:styleId="SmallHead">
    <w:name w:val="SmallHead"/>
    <w:basedOn w:val="Cabealho4"/>
    <w:rsid w:val="00784778"/>
    <w:pPr>
      <w:tabs>
        <w:tab w:val="left" w:pos="360"/>
      </w:tabs>
      <w:outlineLvl w:val="9"/>
    </w:pPr>
  </w:style>
  <w:style w:type="paragraph" w:customStyle="1" w:styleId="SideHead">
    <w:name w:val="SideHead"/>
    <w:basedOn w:val="SmallHead"/>
    <w:rsid w:val="00784778"/>
    <w:rPr>
      <w:sz w:val="24"/>
    </w:rPr>
  </w:style>
  <w:style w:type="paragraph" w:customStyle="1" w:styleId="FunctionListTitle">
    <w:name w:val="FunctionListTitle"/>
    <w:basedOn w:val="Normal"/>
    <w:rsid w:val="00784778"/>
    <w:pPr>
      <w:tabs>
        <w:tab w:val="right" w:leader="dot" w:pos="9720"/>
      </w:tabs>
      <w:spacing w:after="120"/>
      <w:ind w:left="720"/>
    </w:pPr>
    <w:rPr>
      <w:b/>
      <w:noProof/>
      <w:sz w:val="22"/>
    </w:rPr>
  </w:style>
  <w:style w:type="paragraph" w:customStyle="1" w:styleId="FunctionList">
    <w:name w:val="FunctionList"/>
    <w:basedOn w:val="Normal"/>
    <w:rsid w:val="00784778"/>
    <w:pPr>
      <w:keepNext/>
      <w:spacing w:before="120" w:after="120"/>
      <w:ind w:left="720"/>
    </w:pPr>
    <w:rPr>
      <w:rFonts w:ascii="Arial" w:hAnsi="Arial"/>
      <w:b/>
      <w:color w:val="000080"/>
    </w:rPr>
  </w:style>
  <w:style w:type="paragraph" w:customStyle="1" w:styleId="logo">
    <w:name w:val="logo"/>
    <w:basedOn w:val="Cabealho"/>
    <w:rsid w:val="00784778"/>
    <w:pPr>
      <w:ind w:left="0"/>
      <w:jc w:val="right"/>
    </w:pPr>
  </w:style>
  <w:style w:type="paragraph" w:styleId="Legenda">
    <w:name w:val="caption"/>
    <w:basedOn w:val="Normal"/>
    <w:next w:val="Normal"/>
    <w:qFormat/>
    <w:rsid w:val="00784778"/>
    <w:pPr>
      <w:numPr>
        <w:numId w:val="1"/>
      </w:numPr>
      <w:spacing w:before="120" w:after="120"/>
      <w:ind w:left="1800"/>
    </w:pPr>
    <w:rPr>
      <w:b/>
    </w:rPr>
  </w:style>
  <w:style w:type="paragraph" w:customStyle="1" w:styleId="example">
    <w:name w:val="example"/>
    <w:basedOn w:val="Corpodetexto"/>
    <w:rsid w:val="00784778"/>
    <w:rPr>
      <w:b/>
    </w:rPr>
  </w:style>
  <w:style w:type="character" w:styleId="Hiperligao">
    <w:name w:val="Hyperlink"/>
    <w:basedOn w:val="Tipodeletrapredefinidodopargrafo"/>
    <w:uiPriority w:val="99"/>
    <w:rsid w:val="00784778"/>
    <w:rPr>
      <w:color w:val="0000FF"/>
      <w:u w:val="single"/>
    </w:rPr>
  </w:style>
  <w:style w:type="character" w:styleId="Refdecomentrio">
    <w:name w:val="annotation reference"/>
    <w:basedOn w:val="Tipodeletrapredefinidodopargrafo"/>
    <w:semiHidden/>
    <w:rsid w:val="00784778"/>
    <w:rPr>
      <w:sz w:val="16"/>
      <w:szCs w:val="16"/>
    </w:rPr>
  </w:style>
  <w:style w:type="paragraph" w:styleId="NormalWeb">
    <w:name w:val="Normal (Web)"/>
    <w:basedOn w:val="Normal"/>
    <w:uiPriority w:val="99"/>
    <w:rsid w:val="00784778"/>
    <w:pPr>
      <w:spacing w:before="100" w:beforeAutospacing="1" w:after="100" w:afterAutospacing="1"/>
    </w:pPr>
    <w:rPr>
      <w:color w:val="000000"/>
      <w:szCs w:val="24"/>
    </w:rPr>
  </w:style>
  <w:style w:type="character" w:customStyle="1" w:styleId="BodyTextChar">
    <w:name w:val="Body Text Char"/>
    <w:basedOn w:val="Tipodeletrapredefinidodopargrafo"/>
    <w:rsid w:val="00784778"/>
    <w:rPr>
      <w:sz w:val="22"/>
      <w:lang w:val="en-US" w:eastAsia="en-US" w:bidi="ar-SA"/>
    </w:rPr>
  </w:style>
  <w:style w:type="paragraph" w:customStyle="1" w:styleId="Title3">
    <w:name w:val="Title3"/>
    <w:basedOn w:val="Normal"/>
    <w:rsid w:val="00784778"/>
    <w:pPr>
      <w:autoSpaceDE w:val="0"/>
      <w:autoSpaceDN w:val="0"/>
      <w:spacing w:before="100" w:beforeAutospacing="1" w:afterAutospacing="1"/>
      <w:jc w:val="center"/>
    </w:pPr>
    <w:rPr>
      <w:rFonts w:ascii="CG Times" w:hAnsi="CG Times"/>
      <w:szCs w:val="24"/>
    </w:rPr>
  </w:style>
  <w:style w:type="paragraph" w:customStyle="1" w:styleId="RouteTitle">
    <w:name w:val="Route Title"/>
    <w:basedOn w:val="Normal"/>
    <w:rsid w:val="00784778"/>
    <w:pPr>
      <w:keepLines/>
      <w:autoSpaceDE w:val="0"/>
      <w:autoSpaceDN w:val="0"/>
      <w:adjustRightInd w:val="0"/>
      <w:spacing w:after="120"/>
      <w:ind w:left="2520" w:right="720"/>
    </w:pPr>
    <w:rPr>
      <w:rFonts w:ascii="Book Antiqua" w:hAnsi="Book Antiqua" w:cs="Book Antiqua"/>
      <w:sz w:val="36"/>
      <w:szCs w:val="36"/>
    </w:rPr>
  </w:style>
  <w:style w:type="paragraph" w:customStyle="1" w:styleId="Title-Major">
    <w:name w:val="Title-Major"/>
    <w:basedOn w:val="Ttulo"/>
    <w:rsid w:val="00784778"/>
    <w:pPr>
      <w:keepLines/>
      <w:pBdr>
        <w:bottom w:val="none" w:sz="0" w:space="0" w:color="auto"/>
      </w:pBdr>
      <w:autoSpaceDE w:val="0"/>
      <w:autoSpaceDN w:val="0"/>
      <w:adjustRightInd w:val="0"/>
      <w:spacing w:before="0" w:after="120"/>
      <w:ind w:left="2520" w:right="720"/>
    </w:pPr>
    <w:rPr>
      <w:rFonts w:ascii="Book Antiqua" w:hAnsi="Book Antiqua" w:cs="Book Antiqua"/>
      <w:smallCaps/>
      <w:kern w:val="0"/>
      <w:sz w:val="48"/>
      <w:szCs w:val="48"/>
    </w:rPr>
  </w:style>
  <w:style w:type="paragraph" w:customStyle="1" w:styleId="TableHeading">
    <w:name w:val="Table Heading"/>
    <w:basedOn w:val="TableText0"/>
    <w:rsid w:val="00784778"/>
    <w:pPr>
      <w:keepLines/>
      <w:widowControl/>
      <w:autoSpaceDE w:val="0"/>
      <w:autoSpaceDN w:val="0"/>
      <w:adjustRightInd w:val="0"/>
      <w:spacing w:before="120" w:after="120"/>
    </w:pPr>
    <w:rPr>
      <w:rFonts w:ascii="Book Antiqua" w:hAnsi="Book Antiqua"/>
      <w:b/>
      <w:bCs/>
      <w:sz w:val="16"/>
      <w:szCs w:val="16"/>
    </w:rPr>
  </w:style>
  <w:style w:type="paragraph" w:styleId="Textodebalo">
    <w:name w:val="Balloon Text"/>
    <w:basedOn w:val="Normal"/>
    <w:semiHidden/>
    <w:rsid w:val="00784778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rsid w:val="00784778"/>
  </w:style>
  <w:style w:type="paragraph" w:styleId="Assuntodecomentrio">
    <w:name w:val="annotation subject"/>
    <w:basedOn w:val="Textodecomentrio"/>
    <w:next w:val="Textodecomentrio"/>
    <w:semiHidden/>
    <w:rsid w:val="00784778"/>
    <w:rPr>
      <w:b/>
      <w:bCs/>
    </w:rPr>
  </w:style>
  <w:style w:type="character" w:styleId="Forte">
    <w:name w:val="Strong"/>
    <w:basedOn w:val="Tipodeletrapredefinidodopargrafo"/>
    <w:rsid w:val="00784778"/>
    <w:rPr>
      <w:b/>
      <w:bCs/>
    </w:rPr>
  </w:style>
  <w:style w:type="paragraph" w:styleId="Avanodecorpodetexto">
    <w:name w:val="Body Text Indent"/>
    <w:basedOn w:val="Normal"/>
    <w:rsid w:val="00784778"/>
    <w:pPr>
      <w:ind w:left="720"/>
    </w:pPr>
    <w:rPr>
      <w:rFonts w:ascii="Garamond" w:hAnsi="Garamond"/>
      <w:szCs w:val="22"/>
    </w:rPr>
  </w:style>
  <w:style w:type="paragraph" w:customStyle="1" w:styleId="ListBulletedItem1">
    <w:name w:val="List Bulleted Item 1"/>
    <w:rsid w:val="00784778"/>
    <w:pPr>
      <w:numPr>
        <w:numId w:val="3"/>
      </w:numPr>
      <w:spacing w:after="120" w:line="240" w:lineRule="exact"/>
    </w:pPr>
    <w:rPr>
      <w:rFonts w:ascii="Arial" w:hAnsi="Arial" w:cs="Arial"/>
      <w:noProof/>
      <w:lang w:val="en-GB"/>
    </w:rPr>
  </w:style>
  <w:style w:type="table" w:styleId="Tabelacomgrelha">
    <w:name w:val="Table Grid"/>
    <w:basedOn w:val="Tabelanormal"/>
    <w:rsid w:val="00EE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Text">
    <w:name w:val="PW Text"/>
    <w:link w:val="PWTextChar"/>
    <w:rsid w:val="00DE5473"/>
    <w:pPr>
      <w:keepLines/>
      <w:ind w:left="2977"/>
    </w:pPr>
    <w:rPr>
      <w:rFonts w:ascii="UniSerif" w:hAnsi="UniSerif"/>
      <w:color w:val="000000"/>
      <w:sz w:val="22"/>
      <w:lang w:val="en-GB"/>
    </w:rPr>
  </w:style>
  <w:style w:type="character" w:customStyle="1" w:styleId="PWTextChar">
    <w:name w:val="PW Text Char"/>
    <w:basedOn w:val="Tipodeletrapredefinidodopargrafo"/>
    <w:link w:val="PWText"/>
    <w:rsid w:val="00DE5473"/>
    <w:rPr>
      <w:rFonts w:ascii="UniSerif" w:hAnsi="UniSerif"/>
      <w:color w:val="000000"/>
      <w:sz w:val="22"/>
      <w:lang w:val="en-GB"/>
    </w:rPr>
  </w:style>
  <w:style w:type="paragraph" w:styleId="PargrafodaLista">
    <w:name w:val="List Paragraph"/>
    <w:basedOn w:val="Normal"/>
    <w:uiPriority w:val="34"/>
    <w:qFormat/>
    <w:rsid w:val="00A81D2A"/>
    <w:pPr>
      <w:numPr>
        <w:numId w:val="5"/>
      </w:numPr>
      <w:tabs>
        <w:tab w:val="left" w:pos="426"/>
      </w:tabs>
      <w:contextualSpacing/>
    </w:pPr>
    <w:rPr>
      <w:rFonts w:ascii="Calibri" w:hAnsi="Calibri"/>
      <w:szCs w:val="24"/>
    </w:rPr>
  </w:style>
  <w:style w:type="paragraph" w:customStyle="1" w:styleId="Normalemph">
    <w:name w:val="Normal emph"/>
    <w:basedOn w:val="Corpodetexto"/>
    <w:link w:val="NormalemphChar"/>
    <w:qFormat/>
    <w:rsid w:val="00573312"/>
    <w:pPr>
      <w:ind w:left="0"/>
    </w:pPr>
    <w:rPr>
      <w:b/>
      <w:caps/>
      <w:sz w:val="24"/>
    </w:rPr>
  </w:style>
  <w:style w:type="paragraph" w:customStyle="1" w:styleId="NormalSeparationLine">
    <w:name w:val="Normal Separation Line"/>
    <w:basedOn w:val="Cabealho1"/>
    <w:link w:val="NormalSeparationLineChar"/>
    <w:qFormat/>
    <w:rsid w:val="00CB7437"/>
    <w:pPr>
      <w:jc w:val="left"/>
    </w:pPr>
    <w:rPr>
      <w:color w:val="auto"/>
      <w:sz w:val="24"/>
      <w:szCs w:val="24"/>
    </w:rPr>
  </w:style>
  <w:style w:type="character" w:customStyle="1" w:styleId="CorpodetextoCarcter">
    <w:name w:val="Corpo de texto Carácter"/>
    <w:basedOn w:val="Tipodeletrapredefinidodopargrafo"/>
    <w:link w:val="Corpodetexto"/>
    <w:rsid w:val="00573312"/>
    <w:rPr>
      <w:sz w:val="22"/>
    </w:rPr>
  </w:style>
  <w:style w:type="character" w:customStyle="1" w:styleId="NormalemphChar">
    <w:name w:val="Normal emph Char"/>
    <w:basedOn w:val="CorpodetextoCarcter"/>
    <w:link w:val="Normalemph"/>
    <w:rsid w:val="00573312"/>
    <w:rPr>
      <w:rFonts w:asciiTheme="minorHAnsi" w:hAnsiTheme="minorHAnsi"/>
      <w:b/>
      <w:caps/>
      <w:sz w:val="24"/>
      <w:lang w:val="pt-PT"/>
    </w:rPr>
  </w:style>
  <w:style w:type="paragraph" w:customStyle="1" w:styleId="Logo0">
    <w:name w:val="Logo"/>
    <w:basedOn w:val="Corpodetexto"/>
    <w:link w:val="LogoChar"/>
    <w:qFormat/>
    <w:rsid w:val="00CB7437"/>
    <w:pPr>
      <w:jc w:val="right"/>
    </w:pPr>
    <w:rPr>
      <w:noProof/>
    </w:rPr>
  </w:style>
  <w:style w:type="character" w:customStyle="1" w:styleId="Cabealho1Carcter">
    <w:name w:val="Cabeçalho 1 Carácter"/>
    <w:basedOn w:val="CorpodetextoCarcter"/>
    <w:link w:val="Cabealho1"/>
    <w:rsid w:val="00685368"/>
    <w:rPr>
      <w:rFonts w:asciiTheme="minorHAnsi" w:hAnsiTheme="minorHAnsi"/>
      <w:color w:val="808080" w:themeColor="background1" w:themeShade="80"/>
      <w:sz w:val="52"/>
      <w:szCs w:val="52"/>
      <w:lang w:val="pt-PT"/>
    </w:rPr>
  </w:style>
  <w:style w:type="character" w:customStyle="1" w:styleId="NormalSeparationLineChar">
    <w:name w:val="Normal Separation Line Char"/>
    <w:basedOn w:val="Cabealho1Carcter"/>
    <w:link w:val="NormalSeparationLine"/>
    <w:rsid w:val="00CB7437"/>
    <w:rPr>
      <w:rFonts w:asciiTheme="minorHAnsi" w:hAnsiTheme="minorHAnsi"/>
      <w:color w:val="808080" w:themeColor="background1" w:themeShade="80"/>
      <w:sz w:val="24"/>
      <w:szCs w:val="24"/>
      <w:lang w:val="pt-PT"/>
    </w:rPr>
  </w:style>
  <w:style w:type="paragraph" w:customStyle="1" w:styleId="NormalDivider">
    <w:name w:val="Normal Divider"/>
    <w:basedOn w:val="Normal"/>
    <w:link w:val="NormalDividerChar"/>
    <w:qFormat/>
    <w:rsid w:val="00115765"/>
    <w:pPr>
      <w:ind w:right="4900"/>
    </w:pPr>
  </w:style>
  <w:style w:type="character" w:customStyle="1" w:styleId="LogoChar">
    <w:name w:val="Logo Char"/>
    <w:basedOn w:val="CorpodetextoCarcter"/>
    <w:link w:val="Logo0"/>
    <w:rsid w:val="00CB7437"/>
    <w:rPr>
      <w:rFonts w:asciiTheme="minorHAnsi" w:hAnsiTheme="minorHAnsi"/>
      <w:noProof/>
      <w:sz w:val="22"/>
    </w:rPr>
  </w:style>
  <w:style w:type="character" w:customStyle="1" w:styleId="NormalDividerChar">
    <w:name w:val="Normal Divider Char"/>
    <w:basedOn w:val="Tipodeletrapredefinidodopargrafo"/>
    <w:link w:val="NormalDivider"/>
    <w:rsid w:val="00115765"/>
    <w:rPr>
      <w:rFonts w:asciiTheme="minorHAnsi" w:hAnsiTheme="minorHAnsi"/>
      <w:sz w:val="24"/>
    </w:rPr>
  </w:style>
  <w:style w:type="numbering" w:customStyle="1" w:styleId="NumberedList">
    <w:name w:val="NumberedList"/>
    <w:uiPriority w:val="99"/>
    <w:rsid w:val="009B59E7"/>
    <w:pPr>
      <w:numPr>
        <w:numId w:val="4"/>
      </w:numPr>
    </w:pPr>
  </w:style>
  <w:style w:type="paragraph" w:customStyle="1" w:styleId="Code">
    <w:name w:val="Code"/>
    <w:basedOn w:val="Normal"/>
    <w:link w:val="CodeChar"/>
    <w:qFormat/>
    <w:rsid w:val="009B59E7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567"/>
        <w:tab w:val="left" w:pos="709"/>
      </w:tabs>
      <w:autoSpaceDE w:val="0"/>
      <w:autoSpaceDN w:val="0"/>
      <w:adjustRightInd w:val="0"/>
      <w:ind w:left="567" w:right="931"/>
      <w:jc w:val="left"/>
    </w:pPr>
    <w:rPr>
      <w:rFonts w:ascii="Consolas" w:hAnsi="Consolas" w:cs="Consolas"/>
      <w:bCs/>
      <w:sz w:val="20"/>
    </w:rPr>
  </w:style>
  <w:style w:type="character" w:customStyle="1" w:styleId="CodeChar">
    <w:name w:val="Code Char"/>
    <w:basedOn w:val="Tipodeletrapredefinidodopargrafo"/>
    <w:link w:val="Code"/>
    <w:rsid w:val="009B59E7"/>
    <w:rPr>
      <w:rFonts w:ascii="Consolas" w:hAnsi="Consolas" w:cs="Consolas"/>
      <w:bCs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765"/>
    <w:pPr>
      <w:jc w:val="both"/>
    </w:pPr>
    <w:rPr>
      <w:rFonts w:asciiTheme="minorHAnsi" w:hAnsiTheme="minorHAnsi"/>
      <w:sz w:val="24"/>
      <w:lang w:val="pt-PT"/>
    </w:rPr>
  </w:style>
  <w:style w:type="paragraph" w:styleId="Cabealho1">
    <w:name w:val="heading 1"/>
    <w:basedOn w:val="Corpodetexto"/>
    <w:next w:val="Normal"/>
    <w:link w:val="Cabealho1Carcter"/>
    <w:qFormat/>
    <w:rsid w:val="00573312"/>
    <w:pPr>
      <w:pBdr>
        <w:bottom w:val="single" w:sz="4" w:space="1" w:color="808080" w:themeColor="background1" w:themeShade="80"/>
      </w:pBdr>
      <w:ind w:left="0"/>
      <w:jc w:val="right"/>
      <w:outlineLvl w:val="0"/>
    </w:pPr>
    <w:rPr>
      <w:color w:val="808080" w:themeColor="background1" w:themeShade="80"/>
      <w:sz w:val="52"/>
      <w:szCs w:val="52"/>
    </w:rPr>
  </w:style>
  <w:style w:type="paragraph" w:styleId="Cabealho2">
    <w:name w:val="heading 2"/>
    <w:basedOn w:val="Corpodetexto"/>
    <w:next w:val="Cabealho3"/>
    <w:qFormat/>
    <w:rsid w:val="00573312"/>
    <w:pPr>
      <w:ind w:left="0"/>
      <w:jc w:val="right"/>
      <w:outlineLvl w:val="1"/>
    </w:pPr>
    <w:rPr>
      <w:color w:val="A6A6A6" w:themeColor="background1" w:themeShade="A6"/>
      <w:sz w:val="32"/>
    </w:rPr>
  </w:style>
  <w:style w:type="paragraph" w:styleId="Cabealho3">
    <w:name w:val="heading 3"/>
    <w:basedOn w:val="Normal"/>
    <w:next w:val="Corpodetexto"/>
    <w:qFormat/>
    <w:rsid w:val="00784778"/>
    <w:pPr>
      <w:keepNext/>
      <w:numPr>
        <w:ilvl w:val="2"/>
        <w:numId w:val="2"/>
      </w:numPr>
      <w:spacing w:before="360" w:after="240"/>
      <w:outlineLvl w:val="2"/>
    </w:pPr>
    <w:rPr>
      <w:rFonts w:ascii="Arial" w:hAnsi="Arial"/>
      <w:b/>
      <w:color w:val="000080"/>
    </w:rPr>
  </w:style>
  <w:style w:type="paragraph" w:styleId="Cabealho4">
    <w:name w:val="heading 4"/>
    <w:basedOn w:val="Corpodetexto"/>
    <w:next w:val="Corpodetexto"/>
    <w:qFormat/>
    <w:rsid w:val="00784778"/>
    <w:pPr>
      <w:keepNext/>
      <w:numPr>
        <w:ilvl w:val="3"/>
        <w:numId w:val="2"/>
      </w:numPr>
      <w:spacing w:before="120"/>
      <w:ind w:left="0"/>
      <w:outlineLvl w:val="3"/>
    </w:pPr>
    <w:rPr>
      <w:rFonts w:ascii="Arial" w:hAnsi="Arial"/>
      <w:b/>
      <w:color w:val="000080"/>
      <w:sz w:val="20"/>
    </w:rPr>
  </w:style>
  <w:style w:type="paragraph" w:styleId="Cabealho5">
    <w:name w:val="heading 5"/>
    <w:basedOn w:val="Normal"/>
    <w:next w:val="Normal"/>
    <w:rsid w:val="00784778"/>
    <w:pPr>
      <w:numPr>
        <w:ilvl w:val="4"/>
        <w:numId w:val="2"/>
      </w:numPr>
      <w:spacing w:after="240"/>
      <w:outlineLvl w:val="4"/>
    </w:pPr>
    <w:rPr>
      <w:rFonts w:ascii="Arial" w:hAnsi="Arial"/>
      <w:b/>
      <w:sz w:val="22"/>
    </w:rPr>
  </w:style>
  <w:style w:type="paragraph" w:styleId="Cabealho6">
    <w:name w:val="heading 6"/>
    <w:basedOn w:val="Normal"/>
    <w:next w:val="Normal"/>
    <w:rsid w:val="0078477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rsid w:val="0078477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rsid w:val="0078477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rsid w:val="0078477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initoc">
    <w:name w:val="minitoc"/>
    <w:basedOn w:val="Lista"/>
    <w:rsid w:val="00784778"/>
    <w:rPr>
      <w:sz w:val="32"/>
    </w:rPr>
  </w:style>
  <w:style w:type="paragraph" w:customStyle="1" w:styleId="Body">
    <w:name w:val="Body"/>
    <w:basedOn w:val="Normal"/>
    <w:rsid w:val="00784778"/>
    <w:pPr>
      <w:spacing w:before="115"/>
    </w:pPr>
    <w:rPr>
      <w:rFonts w:ascii="Arial" w:hAnsi="Arial"/>
    </w:rPr>
  </w:style>
  <w:style w:type="paragraph" w:customStyle="1" w:styleId="Bodyfirst">
    <w:name w:val="Bodyfirst"/>
    <w:basedOn w:val="Body"/>
    <w:next w:val="Body"/>
    <w:rsid w:val="00784778"/>
    <w:pPr>
      <w:keepNext/>
      <w:spacing w:before="415"/>
    </w:pPr>
  </w:style>
  <w:style w:type="paragraph" w:styleId="Lista">
    <w:name w:val="List"/>
    <w:basedOn w:val="Body"/>
    <w:rsid w:val="00784778"/>
    <w:pPr>
      <w:tabs>
        <w:tab w:val="left" w:pos="720"/>
      </w:tabs>
      <w:ind w:left="720" w:hanging="360"/>
    </w:pPr>
  </w:style>
  <w:style w:type="paragraph" w:styleId="Cabealho">
    <w:name w:val="header"/>
    <w:basedOn w:val="Normal"/>
    <w:rsid w:val="00784778"/>
    <w:pPr>
      <w:tabs>
        <w:tab w:val="center" w:pos="4320"/>
        <w:tab w:val="right" w:pos="8640"/>
      </w:tabs>
      <w:ind w:left="-2880"/>
    </w:pPr>
    <w:rPr>
      <w:rFonts w:ascii="Arial" w:hAnsi="Arial"/>
      <w:b/>
      <w:sz w:val="18"/>
    </w:rPr>
  </w:style>
  <w:style w:type="paragraph" w:styleId="Rodap">
    <w:name w:val="footer"/>
    <w:basedOn w:val="Normal"/>
    <w:rsid w:val="00784778"/>
    <w:pPr>
      <w:pBdr>
        <w:top w:val="single" w:sz="6" w:space="3" w:color="auto"/>
      </w:pBdr>
      <w:tabs>
        <w:tab w:val="center" w:pos="4320"/>
        <w:tab w:val="right" w:pos="9720"/>
      </w:tabs>
    </w:pPr>
    <w:rPr>
      <w:rFonts w:ascii="Arial" w:hAnsi="Arial"/>
      <w:sz w:val="18"/>
    </w:rPr>
  </w:style>
  <w:style w:type="character" w:styleId="Nmerodepgina">
    <w:name w:val="page number"/>
    <w:basedOn w:val="Tipodeletrapredefinidodopargrafo"/>
    <w:rsid w:val="00784778"/>
  </w:style>
  <w:style w:type="paragraph" w:customStyle="1" w:styleId="FieldName">
    <w:name w:val="FieldName"/>
    <w:rsid w:val="00784778"/>
    <w:pPr>
      <w:spacing w:before="120"/>
    </w:pPr>
    <w:rPr>
      <w:rFonts w:ascii="Arial" w:hAnsi="Arial"/>
      <w:b/>
      <w:noProof/>
      <w:sz w:val="18"/>
      <w:lang w:val="en-GB"/>
    </w:rPr>
  </w:style>
  <w:style w:type="paragraph" w:styleId="Corpodetexto">
    <w:name w:val="Body Text"/>
    <w:basedOn w:val="Normal"/>
    <w:link w:val="CorpodetextoCarcter"/>
    <w:rsid w:val="00784778"/>
    <w:pPr>
      <w:spacing w:after="120"/>
      <w:ind w:left="720"/>
    </w:pPr>
    <w:rPr>
      <w:sz w:val="22"/>
    </w:rPr>
  </w:style>
  <w:style w:type="paragraph" w:customStyle="1" w:styleId="graphic">
    <w:name w:val="graphic"/>
    <w:basedOn w:val="Normal"/>
    <w:rsid w:val="00784778"/>
    <w:pPr>
      <w:ind w:left="720"/>
    </w:pPr>
  </w:style>
  <w:style w:type="character" w:customStyle="1" w:styleId="Ariel10B">
    <w:name w:val="Ariel10B"/>
    <w:basedOn w:val="Tipodeletrapredefinidodopargrafo"/>
    <w:rsid w:val="00784778"/>
    <w:rPr>
      <w:rFonts w:ascii="Arial" w:hAnsi="Arial"/>
      <w:b/>
      <w:sz w:val="20"/>
    </w:rPr>
  </w:style>
  <w:style w:type="paragraph" w:customStyle="1" w:styleId="TableLabel">
    <w:name w:val="TableLabel"/>
    <w:basedOn w:val="Normal"/>
    <w:rsid w:val="00784778"/>
    <w:pPr>
      <w:tabs>
        <w:tab w:val="left" w:pos="3600"/>
        <w:tab w:val="left" w:pos="6750"/>
      </w:tabs>
      <w:spacing w:before="120"/>
    </w:pPr>
    <w:rPr>
      <w:rFonts w:ascii="Arial" w:hAnsi="Arial"/>
      <w:b/>
      <w:sz w:val="18"/>
    </w:rPr>
  </w:style>
  <w:style w:type="paragraph" w:customStyle="1" w:styleId="TableText">
    <w:name w:val="TableText"/>
    <w:basedOn w:val="TableLabel"/>
    <w:rsid w:val="00784778"/>
    <w:rPr>
      <w:rFonts w:ascii="Times New Roman" w:hAnsi="Times New Roman"/>
      <w:b w:val="0"/>
      <w:sz w:val="22"/>
    </w:rPr>
  </w:style>
  <w:style w:type="paragraph" w:customStyle="1" w:styleId="TermCond">
    <w:name w:val="Term&amp;Cond"/>
    <w:basedOn w:val="Body"/>
    <w:rsid w:val="00784778"/>
    <w:pPr>
      <w:ind w:left="720" w:right="72"/>
    </w:pPr>
    <w:rPr>
      <w:rFonts w:ascii="Times New Roman" w:hAnsi="Times New Roman"/>
    </w:rPr>
  </w:style>
  <w:style w:type="paragraph" w:customStyle="1" w:styleId="Instruction">
    <w:name w:val="Instruction"/>
    <w:rsid w:val="00784778"/>
    <w:pPr>
      <w:keepNext/>
      <w:keepLines/>
      <w:spacing w:after="120"/>
      <w:ind w:left="720"/>
    </w:pPr>
    <w:rPr>
      <w:rFonts w:ascii="Arial" w:hAnsi="Arial"/>
      <w:b/>
      <w:color w:val="FF0000"/>
      <w:spacing w:val="20"/>
      <w:sz w:val="18"/>
    </w:rPr>
  </w:style>
  <w:style w:type="paragraph" w:styleId="ndice4">
    <w:name w:val="toc 4"/>
    <w:basedOn w:val="Normal"/>
    <w:next w:val="Normal"/>
    <w:semiHidden/>
    <w:rsid w:val="00784778"/>
    <w:pPr>
      <w:tabs>
        <w:tab w:val="right" w:leader="dot" w:pos="9720"/>
      </w:tabs>
      <w:ind w:left="600"/>
    </w:pPr>
  </w:style>
  <w:style w:type="paragraph" w:styleId="ndice1">
    <w:name w:val="toc 1"/>
    <w:basedOn w:val="Normal"/>
    <w:next w:val="Normal"/>
    <w:uiPriority w:val="39"/>
    <w:rsid w:val="00784778"/>
    <w:pPr>
      <w:tabs>
        <w:tab w:val="right" w:leader="dot" w:pos="9720"/>
      </w:tabs>
      <w:spacing w:before="60"/>
    </w:pPr>
    <w:rPr>
      <w:noProof/>
      <w:sz w:val="22"/>
    </w:rPr>
  </w:style>
  <w:style w:type="paragraph" w:styleId="ndice2">
    <w:name w:val="toc 2"/>
    <w:basedOn w:val="Normal"/>
    <w:next w:val="Normal"/>
    <w:semiHidden/>
    <w:rsid w:val="00784778"/>
    <w:pPr>
      <w:tabs>
        <w:tab w:val="right" w:leader="dot" w:pos="9720"/>
      </w:tabs>
      <w:ind w:left="288"/>
    </w:pPr>
    <w:rPr>
      <w:noProof/>
      <w:sz w:val="22"/>
    </w:rPr>
  </w:style>
  <w:style w:type="paragraph" w:styleId="ndice3">
    <w:name w:val="toc 3"/>
    <w:basedOn w:val="Normal"/>
    <w:next w:val="Normal"/>
    <w:semiHidden/>
    <w:rsid w:val="00784778"/>
    <w:pPr>
      <w:tabs>
        <w:tab w:val="right" w:leader="dot" w:pos="9720"/>
      </w:tabs>
      <w:ind w:left="576"/>
    </w:pPr>
    <w:rPr>
      <w:noProof/>
    </w:rPr>
  </w:style>
  <w:style w:type="paragraph" w:styleId="ndice5">
    <w:name w:val="toc 5"/>
    <w:basedOn w:val="Normal"/>
    <w:next w:val="Normal"/>
    <w:semiHidden/>
    <w:rsid w:val="00784778"/>
    <w:pPr>
      <w:tabs>
        <w:tab w:val="right" w:leader="dot" w:pos="9720"/>
      </w:tabs>
      <w:ind w:left="800"/>
    </w:pPr>
  </w:style>
  <w:style w:type="paragraph" w:styleId="ndice6">
    <w:name w:val="toc 6"/>
    <w:basedOn w:val="Normal"/>
    <w:next w:val="Normal"/>
    <w:semiHidden/>
    <w:rsid w:val="00784778"/>
    <w:pPr>
      <w:tabs>
        <w:tab w:val="right" w:leader="dot" w:pos="9720"/>
      </w:tabs>
      <w:ind w:left="1000"/>
    </w:pPr>
  </w:style>
  <w:style w:type="paragraph" w:styleId="ndice7">
    <w:name w:val="toc 7"/>
    <w:basedOn w:val="Normal"/>
    <w:next w:val="Normal"/>
    <w:semiHidden/>
    <w:rsid w:val="00784778"/>
    <w:pPr>
      <w:tabs>
        <w:tab w:val="right" w:leader="dot" w:pos="9720"/>
      </w:tabs>
      <w:ind w:left="1200"/>
    </w:pPr>
  </w:style>
  <w:style w:type="paragraph" w:styleId="ndice8">
    <w:name w:val="toc 8"/>
    <w:basedOn w:val="Normal"/>
    <w:next w:val="Normal"/>
    <w:semiHidden/>
    <w:rsid w:val="00784778"/>
    <w:pPr>
      <w:tabs>
        <w:tab w:val="right" w:leader="dot" w:pos="9720"/>
      </w:tabs>
      <w:ind w:left="1400"/>
    </w:pPr>
  </w:style>
  <w:style w:type="paragraph" w:styleId="ndice9">
    <w:name w:val="toc 9"/>
    <w:basedOn w:val="Normal"/>
    <w:next w:val="Normal"/>
    <w:semiHidden/>
    <w:rsid w:val="00784778"/>
    <w:pPr>
      <w:tabs>
        <w:tab w:val="right" w:leader="dot" w:pos="9720"/>
      </w:tabs>
      <w:ind w:left="1600"/>
    </w:pPr>
  </w:style>
  <w:style w:type="paragraph" w:styleId="Ttulo">
    <w:name w:val="Title"/>
    <w:basedOn w:val="Normal"/>
    <w:rsid w:val="00784778"/>
    <w:pPr>
      <w:pBdr>
        <w:bottom w:val="single" w:sz="12" w:space="1" w:color="auto"/>
      </w:pBdr>
      <w:spacing w:before="60" w:after="480"/>
    </w:pPr>
    <w:rPr>
      <w:rFonts w:ascii="Arial" w:hAnsi="Arial"/>
      <w:kern w:val="28"/>
      <w:sz w:val="40"/>
    </w:rPr>
  </w:style>
  <w:style w:type="paragraph" w:customStyle="1" w:styleId="TOCTitle">
    <w:name w:val="TOCTitle"/>
    <w:basedOn w:val="Normal"/>
    <w:rsid w:val="00784778"/>
    <w:pPr>
      <w:pBdr>
        <w:top w:val="single" w:sz="6" w:space="1" w:color="000080"/>
      </w:pBdr>
      <w:spacing w:before="480" w:after="240"/>
    </w:pPr>
    <w:rPr>
      <w:rFonts w:ascii="Arial" w:hAnsi="Arial"/>
      <w:b/>
      <w:color w:val="000080"/>
      <w:sz w:val="28"/>
    </w:rPr>
  </w:style>
  <w:style w:type="paragraph" w:customStyle="1" w:styleId="ListBullet">
    <w:name w:val="ListBullet"/>
    <w:basedOn w:val="Corpodetexto"/>
    <w:rsid w:val="00784778"/>
    <w:pPr>
      <w:spacing w:after="60"/>
      <w:ind w:left="1080" w:hanging="360"/>
    </w:pPr>
  </w:style>
  <w:style w:type="paragraph" w:customStyle="1" w:styleId="Note">
    <w:name w:val="Note"/>
    <w:basedOn w:val="Corpodetexto"/>
    <w:rsid w:val="00784778"/>
    <w:pPr>
      <w:ind w:left="1260" w:hanging="540"/>
    </w:pPr>
  </w:style>
  <w:style w:type="paragraph" w:customStyle="1" w:styleId="TableListBullet">
    <w:name w:val="TableListBullet"/>
    <w:basedOn w:val="Normal"/>
    <w:rsid w:val="00784778"/>
    <w:pPr>
      <w:ind w:left="360" w:hanging="360"/>
    </w:pPr>
    <w:rPr>
      <w:sz w:val="22"/>
    </w:rPr>
  </w:style>
  <w:style w:type="paragraph" w:styleId="Corpodetexto2">
    <w:name w:val="Body Text 2"/>
    <w:basedOn w:val="Corpodetexto"/>
    <w:rsid w:val="00784778"/>
    <w:rPr>
      <w:rFonts w:ascii="Arial" w:hAnsi="Arial"/>
      <w:b/>
    </w:rPr>
  </w:style>
  <w:style w:type="paragraph" w:customStyle="1" w:styleId="HeadingTOC2">
    <w:name w:val="Heading TOC 2"/>
    <w:basedOn w:val="Cabealho2"/>
    <w:next w:val="Corpodetexto2"/>
    <w:rsid w:val="00784778"/>
    <w:pPr>
      <w:spacing w:before="480" w:after="280"/>
      <w:outlineLvl w:val="9"/>
    </w:pPr>
    <w:rPr>
      <w:b/>
      <w:i/>
    </w:rPr>
  </w:style>
  <w:style w:type="paragraph" w:customStyle="1" w:styleId="RevHistory">
    <w:name w:val="RevHistory"/>
    <w:basedOn w:val="Normal"/>
    <w:rsid w:val="00784778"/>
    <w:pPr>
      <w:pageBreakBefore/>
      <w:widowControl w:val="0"/>
      <w:spacing w:before="1280"/>
      <w:jc w:val="center"/>
    </w:pPr>
    <w:rPr>
      <w:sz w:val="36"/>
    </w:rPr>
  </w:style>
  <w:style w:type="paragraph" w:customStyle="1" w:styleId="Paragraph1">
    <w:name w:val="Paragraph1"/>
    <w:basedOn w:val="Normal"/>
    <w:rsid w:val="00784778"/>
    <w:pPr>
      <w:widowControl w:val="0"/>
      <w:spacing w:before="80"/>
    </w:pPr>
  </w:style>
  <w:style w:type="paragraph" w:customStyle="1" w:styleId="TableText0">
    <w:name w:val="Table Text"/>
    <w:rsid w:val="00784778"/>
    <w:pPr>
      <w:widowControl w:val="0"/>
      <w:spacing w:before="40" w:after="40"/>
    </w:pPr>
  </w:style>
  <w:style w:type="paragraph" w:customStyle="1" w:styleId="Paragraph2">
    <w:name w:val="Paragraph2"/>
    <w:basedOn w:val="Paragraph1"/>
    <w:rsid w:val="00784778"/>
    <w:pPr>
      <w:widowControl/>
      <w:ind w:left="720"/>
    </w:pPr>
    <w:rPr>
      <w:color w:val="000000"/>
    </w:rPr>
  </w:style>
  <w:style w:type="paragraph" w:customStyle="1" w:styleId="SmallHead">
    <w:name w:val="SmallHead"/>
    <w:basedOn w:val="Cabealho4"/>
    <w:rsid w:val="00784778"/>
    <w:pPr>
      <w:tabs>
        <w:tab w:val="left" w:pos="360"/>
      </w:tabs>
      <w:outlineLvl w:val="9"/>
    </w:pPr>
  </w:style>
  <w:style w:type="paragraph" w:customStyle="1" w:styleId="SideHead">
    <w:name w:val="SideHead"/>
    <w:basedOn w:val="SmallHead"/>
    <w:rsid w:val="00784778"/>
    <w:rPr>
      <w:sz w:val="24"/>
    </w:rPr>
  </w:style>
  <w:style w:type="paragraph" w:customStyle="1" w:styleId="FunctionListTitle">
    <w:name w:val="FunctionListTitle"/>
    <w:basedOn w:val="Normal"/>
    <w:rsid w:val="00784778"/>
    <w:pPr>
      <w:tabs>
        <w:tab w:val="right" w:leader="dot" w:pos="9720"/>
      </w:tabs>
      <w:spacing w:after="120"/>
      <w:ind w:left="720"/>
    </w:pPr>
    <w:rPr>
      <w:b/>
      <w:noProof/>
      <w:sz w:val="22"/>
    </w:rPr>
  </w:style>
  <w:style w:type="paragraph" w:customStyle="1" w:styleId="FunctionList">
    <w:name w:val="FunctionList"/>
    <w:basedOn w:val="Normal"/>
    <w:rsid w:val="00784778"/>
    <w:pPr>
      <w:keepNext/>
      <w:spacing w:before="120" w:after="120"/>
      <w:ind w:left="720"/>
    </w:pPr>
    <w:rPr>
      <w:rFonts w:ascii="Arial" w:hAnsi="Arial"/>
      <w:b/>
      <w:color w:val="000080"/>
    </w:rPr>
  </w:style>
  <w:style w:type="paragraph" w:customStyle="1" w:styleId="logo">
    <w:name w:val="logo"/>
    <w:basedOn w:val="Cabealho"/>
    <w:rsid w:val="00784778"/>
    <w:pPr>
      <w:ind w:left="0"/>
      <w:jc w:val="right"/>
    </w:pPr>
  </w:style>
  <w:style w:type="paragraph" w:styleId="Legenda">
    <w:name w:val="caption"/>
    <w:basedOn w:val="Normal"/>
    <w:next w:val="Normal"/>
    <w:qFormat/>
    <w:rsid w:val="00784778"/>
    <w:pPr>
      <w:numPr>
        <w:numId w:val="1"/>
      </w:numPr>
      <w:spacing w:before="120" w:after="120"/>
      <w:ind w:left="1800"/>
    </w:pPr>
    <w:rPr>
      <w:b/>
    </w:rPr>
  </w:style>
  <w:style w:type="paragraph" w:customStyle="1" w:styleId="example">
    <w:name w:val="example"/>
    <w:basedOn w:val="Corpodetexto"/>
    <w:rsid w:val="00784778"/>
    <w:rPr>
      <w:b/>
    </w:rPr>
  </w:style>
  <w:style w:type="character" w:styleId="Hiperligao">
    <w:name w:val="Hyperlink"/>
    <w:basedOn w:val="Tipodeletrapredefinidodopargrafo"/>
    <w:uiPriority w:val="99"/>
    <w:rsid w:val="00784778"/>
    <w:rPr>
      <w:color w:val="0000FF"/>
      <w:u w:val="single"/>
    </w:rPr>
  </w:style>
  <w:style w:type="character" w:styleId="Refdecomentrio">
    <w:name w:val="annotation reference"/>
    <w:basedOn w:val="Tipodeletrapredefinidodopargrafo"/>
    <w:semiHidden/>
    <w:rsid w:val="00784778"/>
    <w:rPr>
      <w:sz w:val="16"/>
      <w:szCs w:val="16"/>
    </w:rPr>
  </w:style>
  <w:style w:type="paragraph" w:styleId="NormalWeb">
    <w:name w:val="Normal (Web)"/>
    <w:basedOn w:val="Normal"/>
    <w:uiPriority w:val="99"/>
    <w:rsid w:val="00784778"/>
    <w:pPr>
      <w:spacing w:before="100" w:beforeAutospacing="1" w:after="100" w:afterAutospacing="1"/>
    </w:pPr>
    <w:rPr>
      <w:color w:val="000000"/>
      <w:szCs w:val="24"/>
    </w:rPr>
  </w:style>
  <w:style w:type="character" w:customStyle="1" w:styleId="BodyTextChar">
    <w:name w:val="Body Text Char"/>
    <w:basedOn w:val="Tipodeletrapredefinidodopargrafo"/>
    <w:rsid w:val="00784778"/>
    <w:rPr>
      <w:sz w:val="22"/>
      <w:lang w:val="en-US" w:eastAsia="en-US" w:bidi="ar-SA"/>
    </w:rPr>
  </w:style>
  <w:style w:type="paragraph" w:customStyle="1" w:styleId="Title3">
    <w:name w:val="Title3"/>
    <w:basedOn w:val="Normal"/>
    <w:rsid w:val="00784778"/>
    <w:pPr>
      <w:autoSpaceDE w:val="0"/>
      <w:autoSpaceDN w:val="0"/>
      <w:spacing w:before="100" w:beforeAutospacing="1" w:afterAutospacing="1"/>
      <w:jc w:val="center"/>
    </w:pPr>
    <w:rPr>
      <w:rFonts w:ascii="CG Times" w:hAnsi="CG Times"/>
      <w:szCs w:val="24"/>
    </w:rPr>
  </w:style>
  <w:style w:type="paragraph" w:customStyle="1" w:styleId="RouteTitle">
    <w:name w:val="Route Title"/>
    <w:basedOn w:val="Normal"/>
    <w:rsid w:val="00784778"/>
    <w:pPr>
      <w:keepLines/>
      <w:autoSpaceDE w:val="0"/>
      <w:autoSpaceDN w:val="0"/>
      <w:adjustRightInd w:val="0"/>
      <w:spacing w:after="120"/>
      <w:ind w:left="2520" w:right="720"/>
    </w:pPr>
    <w:rPr>
      <w:rFonts w:ascii="Book Antiqua" w:hAnsi="Book Antiqua" w:cs="Book Antiqua"/>
      <w:sz w:val="36"/>
      <w:szCs w:val="36"/>
    </w:rPr>
  </w:style>
  <w:style w:type="paragraph" w:customStyle="1" w:styleId="Title-Major">
    <w:name w:val="Title-Major"/>
    <w:basedOn w:val="Ttulo"/>
    <w:rsid w:val="00784778"/>
    <w:pPr>
      <w:keepLines/>
      <w:pBdr>
        <w:bottom w:val="none" w:sz="0" w:space="0" w:color="auto"/>
      </w:pBdr>
      <w:autoSpaceDE w:val="0"/>
      <w:autoSpaceDN w:val="0"/>
      <w:adjustRightInd w:val="0"/>
      <w:spacing w:before="0" w:after="120"/>
      <w:ind w:left="2520" w:right="720"/>
    </w:pPr>
    <w:rPr>
      <w:rFonts w:ascii="Book Antiqua" w:hAnsi="Book Antiqua" w:cs="Book Antiqua"/>
      <w:smallCaps/>
      <w:kern w:val="0"/>
      <w:sz w:val="48"/>
      <w:szCs w:val="48"/>
    </w:rPr>
  </w:style>
  <w:style w:type="paragraph" w:customStyle="1" w:styleId="TableHeading">
    <w:name w:val="Table Heading"/>
    <w:basedOn w:val="TableText0"/>
    <w:rsid w:val="00784778"/>
    <w:pPr>
      <w:keepLines/>
      <w:widowControl/>
      <w:autoSpaceDE w:val="0"/>
      <w:autoSpaceDN w:val="0"/>
      <w:adjustRightInd w:val="0"/>
      <w:spacing w:before="120" w:after="120"/>
    </w:pPr>
    <w:rPr>
      <w:rFonts w:ascii="Book Antiqua" w:hAnsi="Book Antiqua"/>
      <w:b/>
      <w:bCs/>
      <w:sz w:val="16"/>
      <w:szCs w:val="16"/>
    </w:rPr>
  </w:style>
  <w:style w:type="paragraph" w:styleId="Textodebalo">
    <w:name w:val="Balloon Text"/>
    <w:basedOn w:val="Normal"/>
    <w:semiHidden/>
    <w:rsid w:val="00784778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rsid w:val="00784778"/>
  </w:style>
  <w:style w:type="paragraph" w:styleId="Assuntodecomentrio">
    <w:name w:val="annotation subject"/>
    <w:basedOn w:val="Textodecomentrio"/>
    <w:next w:val="Textodecomentrio"/>
    <w:semiHidden/>
    <w:rsid w:val="00784778"/>
    <w:rPr>
      <w:b/>
      <w:bCs/>
    </w:rPr>
  </w:style>
  <w:style w:type="character" w:styleId="Forte">
    <w:name w:val="Strong"/>
    <w:basedOn w:val="Tipodeletrapredefinidodopargrafo"/>
    <w:rsid w:val="00784778"/>
    <w:rPr>
      <w:b/>
      <w:bCs/>
    </w:rPr>
  </w:style>
  <w:style w:type="paragraph" w:styleId="Avanodecorpodetexto">
    <w:name w:val="Body Text Indent"/>
    <w:basedOn w:val="Normal"/>
    <w:rsid w:val="00784778"/>
    <w:pPr>
      <w:ind w:left="720"/>
    </w:pPr>
    <w:rPr>
      <w:rFonts w:ascii="Garamond" w:hAnsi="Garamond"/>
      <w:szCs w:val="22"/>
    </w:rPr>
  </w:style>
  <w:style w:type="paragraph" w:customStyle="1" w:styleId="ListBulletedItem1">
    <w:name w:val="List Bulleted Item 1"/>
    <w:rsid w:val="00784778"/>
    <w:pPr>
      <w:numPr>
        <w:numId w:val="3"/>
      </w:numPr>
      <w:spacing w:after="120" w:line="240" w:lineRule="exact"/>
    </w:pPr>
    <w:rPr>
      <w:rFonts w:ascii="Arial" w:hAnsi="Arial" w:cs="Arial"/>
      <w:noProof/>
      <w:lang w:val="en-GB"/>
    </w:rPr>
  </w:style>
  <w:style w:type="table" w:styleId="Tabelacomgrelha">
    <w:name w:val="Table Grid"/>
    <w:basedOn w:val="Tabelanormal"/>
    <w:rsid w:val="00EE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Text">
    <w:name w:val="PW Text"/>
    <w:link w:val="PWTextChar"/>
    <w:rsid w:val="00DE5473"/>
    <w:pPr>
      <w:keepLines/>
      <w:ind w:left="2977"/>
    </w:pPr>
    <w:rPr>
      <w:rFonts w:ascii="UniSerif" w:hAnsi="UniSerif"/>
      <w:color w:val="000000"/>
      <w:sz w:val="22"/>
      <w:lang w:val="en-GB"/>
    </w:rPr>
  </w:style>
  <w:style w:type="character" w:customStyle="1" w:styleId="PWTextChar">
    <w:name w:val="PW Text Char"/>
    <w:basedOn w:val="Tipodeletrapredefinidodopargrafo"/>
    <w:link w:val="PWText"/>
    <w:rsid w:val="00DE5473"/>
    <w:rPr>
      <w:rFonts w:ascii="UniSerif" w:hAnsi="UniSerif"/>
      <w:color w:val="000000"/>
      <w:sz w:val="22"/>
      <w:lang w:val="en-GB"/>
    </w:rPr>
  </w:style>
  <w:style w:type="paragraph" w:styleId="PargrafodaLista">
    <w:name w:val="List Paragraph"/>
    <w:basedOn w:val="Normal"/>
    <w:uiPriority w:val="34"/>
    <w:qFormat/>
    <w:rsid w:val="00A81D2A"/>
    <w:pPr>
      <w:numPr>
        <w:numId w:val="5"/>
      </w:numPr>
      <w:tabs>
        <w:tab w:val="left" w:pos="426"/>
      </w:tabs>
      <w:contextualSpacing/>
    </w:pPr>
    <w:rPr>
      <w:rFonts w:ascii="Calibri" w:hAnsi="Calibri"/>
      <w:szCs w:val="24"/>
    </w:rPr>
  </w:style>
  <w:style w:type="paragraph" w:customStyle="1" w:styleId="Normalemph">
    <w:name w:val="Normal emph"/>
    <w:basedOn w:val="Corpodetexto"/>
    <w:link w:val="NormalemphChar"/>
    <w:qFormat/>
    <w:rsid w:val="00573312"/>
    <w:pPr>
      <w:ind w:left="0"/>
    </w:pPr>
    <w:rPr>
      <w:b/>
      <w:caps/>
      <w:sz w:val="24"/>
    </w:rPr>
  </w:style>
  <w:style w:type="paragraph" w:customStyle="1" w:styleId="NormalSeparationLine">
    <w:name w:val="Normal Separation Line"/>
    <w:basedOn w:val="Cabealho1"/>
    <w:link w:val="NormalSeparationLineChar"/>
    <w:qFormat/>
    <w:rsid w:val="00CB7437"/>
    <w:pPr>
      <w:jc w:val="left"/>
    </w:pPr>
    <w:rPr>
      <w:color w:val="auto"/>
      <w:sz w:val="24"/>
      <w:szCs w:val="24"/>
    </w:rPr>
  </w:style>
  <w:style w:type="character" w:customStyle="1" w:styleId="CorpodetextoCarcter">
    <w:name w:val="Corpo de texto Carácter"/>
    <w:basedOn w:val="Tipodeletrapredefinidodopargrafo"/>
    <w:link w:val="Corpodetexto"/>
    <w:rsid w:val="00573312"/>
    <w:rPr>
      <w:sz w:val="22"/>
    </w:rPr>
  </w:style>
  <w:style w:type="character" w:customStyle="1" w:styleId="NormalemphChar">
    <w:name w:val="Normal emph Char"/>
    <w:basedOn w:val="CorpodetextoCarcter"/>
    <w:link w:val="Normalemph"/>
    <w:rsid w:val="00573312"/>
    <w:rPr>
      <w:rFonts w:asciiTheme="minorHAnsi" w:hAnsiTheme="minorHAnsi"/>
      <w:b/>
      <w:caps/>
      <w:sz w:val="24"/>
      <w:lang w:val="pt-PT"/>
    </w:rPr>
  </w:style>
  <w:style w:type="paragraph" w:customStyle="1" w:styleId="Logo0">
    <w:name w:val="Logo"/>
    <w:basedOn w:val="Corpodetexto"/>
    <w:link w:val="LogoChar"/>
    <w:qFormat/>
    <w:rsid w:val="00CB7437"/>
    <w:pPr>
      <w:jc w:val="right"/>
    </w:pPr>
    <w:rPr>
      <w:noProof/>
    </w:rPr>
  </w:style>
  <w:style w:type="character" w:customStyle="1" w:styleId="Cabealho1Carcter">
    <w:name w:val="Cabeçalho 1 Carácter"/>
    <w:basedOn w:val="CorpodetextoCarcter"/>
    <w:link w:val="Cabealho1"/>
    <w:rsid w:val="00685368"/>
    <w:rPr>
      <w:rFonts w:asciiTheme="minorHAnsi" w:hAnsiTheme="minorHAnsi"/>
      <w:color w:val="808080" w:themeColor="background1" w:themeShade="80"/>
      <w:sz w:val="52"/>
      <w:szCs w:val="52"/>
      <w:lang w:val="pt-PT"/>
    </w:rPr>
  </w:style>
  <w:style w:type="character" w:customStyle="1" w:styleId="NormalSeparationLineChar">
    <w:name w:val="Normal Separation Line Char"/>
    <w:basedOn w:val="Cabealho1Carcter"/>
    <w:link w:val="NormalSeparationLine"/>
    <w:rsid w:val="00CB7437"/>
    <w:rPr>
      <w:rFonts w:asciiTheme="minorHAnsi" w:hAnsiTheme="minorHAnsi"/>
      <w:color w:val="808080" w:themeColor="background1" w:themeShade="80"/>
      <w:sz w:val="24"/>
      <w:szCs w:val="24"/>
      <w:lang w:val="pt-PT"/>
    </w:rPr>
  </w:style>
  <w:style w:type="paragraph" w:customStyle="1" w:styleId="NormalDivider">
    <w:name w:val="Normal Divider"/>
    <w:basedOn w:val="Normal"/>
    <w:link w:val="NormalDividerChar"/>
    <w:qFormat/>
    <w:rsid w:val="00115765"/>
    <w:pPr>
      <w:ind w:right="4900"/>
    </w:pPr>
  </w:style>
  <w:style w:type="character" w:customStyle="1" w:styleId="LogoChar">
    <w:name w:val="Logo Char"/>
    <w:basedOn w:val="CorpodetextoCarcter"/>
    <w:link w:val="Logo0"/>
    <w:rsid w:val="00CB7437"/>
    <w:rPr>
      <w:rFonts w:asciiTheme="minorHAnsi" w:hAnsiTheme="minorHAnsi"/>
      <w:noProof/>
      <w:sz w:val="22"/>
    </w:rPr>
  </w:style>
  <w:style w:type="character" w:customStyle="1" w:styleId="NormalDividerChar">
    <w:name w:val="Normal Divider Char"/>
    <w:basedOn w:val="Tipodeletrapredefinidodopargrafo"/>
    <w:link w:val="NormalDivider"/>
    <w:rsid w:val="00115765"/>
    <w:rPr>
      <w:rFonts w:asciiTheme="minorHAnsi" w:hAnsiTheme="minorHAnsi"/>
      <w:sz w:val="24"/>
    </w:rPr>
  </w:style>
  <w:style w:type="numbering" w:customStyle="1" w:styleId="NumberedList">
    <w:name w:val="NumberedList"/>
    <w:uiPriority w:val="99"/>
    <w:rsid w:val="009B59E7"/>
    <w:pPr>
      <w:numPr>
        <w:numId w:val="4"/>
      </w:numPr>
    </w:pPr>
  </w:style>
  <w:style w:type="paragraph" w:customStyle="1" w:styleId="Code">
    <w:name w:val="Code"/>
    <w:basedOn w:val="Normal"/>
    <w:link w:val="CodeChar"/>
    <w:qFormat/>
    <w:rsid w:val="009B59E7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567"/>
        <w:tab w:val="left" w:pos="709"/>
      </w:tabs>
      <w:autoSpaceDE w:val="0"/>
      <w:autoSpaceDN w:val="0"/>
      <w:adjustRightInd w:val="0"/>
      <w:ind w:left="567" w:right="931"/>
      <w:jc w:val="left"/>
    </w:pPr>
    <w:rPr>
      <w:rFonts w:ascii="Consolas" w:hAnsi="Consolas" w:cs="Consolas"/>
      <w:bCs/>
      <w:sz w:val="20"/>
    </w:rPr>
  </w:style>
  <w:style w:type="character" w:customStyle="1" w:styleId="CodeChar">
    <w:name w:val="Code Char"/>
    <w:basedOn w:val="Tipodeletrapredefinidodopargrafo"/>
    <w:link w:val="Code"/>
    <w:rsid w:val="009B59E7"/>
    <w:rPr>
      <w:rFonts w:ascii="Consolas" w:hAnsi="Consolas" w:cs="Consolas"/>
      <w:b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94">
          <w:marLeft w:val="100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6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91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25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0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8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76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8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61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13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74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14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86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9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7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6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60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2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9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62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8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401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9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8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8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9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0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0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4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2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1\Dropbox\Forma&#231;&#227;o%20Randstad\Forma&#231;&#227;o\Templates\Word\Template.dotx" TargetMode="External"/></Relationships>
</file>

<file path=word/theme/theme1.xml><?xml version="1.0" encoding="utf-8"?>
<a:theme xmlns:a="http://schemas.openxmlformats.org/drawingml/2006/main" name="Office Theme">
  <a:themeElements>
    <a:clrScheme name="Personalizado 5">
      <a:dk1>
        <a:srgbClr val="6A6468"/>
      </a:dk1>
      <a:lt1>
        <a:sysClr val="window" lastClr="FFFFFF"/>
      </a:lt1>
      <a:dk2>
        <a:srgbClr val="8D878B"/>
      </a:dk2>
      <a:lt2>
        <a:srgbClr val="AEAFA9"/>
      </a:lt2>
      <a:accent1>
        <a:srgbClr val="8D878B"/>
      </a:accent1>
      <a:accent2>
        <a:srgbClr val="6A6468"/>
      </a:accent2>
      <a:accent3>
        <a:srgbClr val="85776D"/>
      </a:accent3>
      <a:accent4>
        <a:srgbClr val="AEAFA9"/>
      </a:accent4>
      <a:accent5>
        <a:srgbClr val="8D878B"/>
      </a:accent5>
      <a:accent6>
        <a:srgbClr val="8D878B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C2BB-95D6-4F4F-B035-8E48C028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2</Pages>
  <Words>415</Words>
  <Characters>2241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Software Proposal Template</vt:lpstr>
      <vt:lpstr>Software Proposal Template</vt:lpstr>
      <vt:lpstr>Dados do Grupo</vt:lpstr>
      <vt:lpstr>    Trabalho de Grupo </vt:lpstr>
      <vt:lpstr/>
    </vt:vector>
  </TitlesOfParts>
  <Company>Software-Marketing-Advisor.com</Company>
  <LinksUpToDate>false</LinksUpToDate>
  <CharactersWithSpaces>2651</CharactersWithSpaces>
  <SharedDoc>false</SharedDoc>
  <HyperlinkBase>http://www.software-marketing-advisor.com</HyperlinkBase>
  <HLinks>
    <vt:vector size="60" baseType="variant"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_Toc202153271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_Toc202153270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_Toc202153269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_Toc202153268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_Toc202153267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_Toc202153266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_Toc202153265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_Toc202153264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_Toc202153263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_Toc202153262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Proposal Template</dc:title>
  <dc:creator>Kate</dc:creator>
  <cp:keywords>Proposal Template, software proposal, services proposal, sales proposal</cp:keywords>
  <dc:description>http://www.Software-Marketing-Advisor.com</dc:description>
  <cp:lastModifiedBy>Filipa</cp:lastModifiedBy>
  <cp:revision>3</cp:revision>
  <cp:lastPrinted>2014-11-05T08:54:00Z</cp:lastPrinted>
  <dcterms:created xsi:type="dcterms:W3CDTF">2014-11-05T23:29:00Z</dcterms:created>
  <dcterms:modified xsi:type="dcterms:W3CDTF">2014-11-05T23:34:00Z</dcterms:modified>
</cp:coreProperties>
</file>